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715F9" w14:textId="3340A6A0" w:rsidR="00C6554A" w:rsidRPr="008B5277" w:rsidRDefault="00CA7EF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DA7957B" wp14:editId="51D18BD6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1C92C8E7" w14:textId="2AA6FF0A" w:rsidR="00C6554A" w:rsidRDefault="00CA7EF4" w:rsidP="00C6554A">
      <w:pPr>
        <w:pStyle w:val="Title"/>
      </w:pPr>
      <w:proofErr w:type="spellStart"/>
      <w:r>
        <w:t>Door</w:t>
      </w:r>
      <w:r w:rsidR="001B3DB5">
        <w:t>D</w:t>
      </w:r>
      <w:r>
        <w:t>ash</w:t>
      </w:r>
      <w:proofErr w:type="spellEnd"/>
      <w:r>
        <w:t xml:space="preserve"> Food Delivery Time Prediction</w:t>
      </w:r>
    </w:p>
    <w:p w14:paraId="4631F86B" w14:textId="6357F5DD" w:rsidR="00C6554A" w:rsidRPr="00D5413C" w:rsidRDefault="00C6554A" w:rsidP="00C6554A">
      <w:pPr>
        <w:pStyle w:val="Subtitle"/>
      </w:pPr>
    </w:p>
    <w:p w14:paraId="06140B0C" w14:textId="71FDCC0B" w:rsidR="00C6554A" w:rsidRDefault="00CA7EF4" w:rsidP="00C6554A">
      <w:pPr>
        <w:pStyle w:val="ContactInfo"/>
      </w:pPr>
      <w:r>
        <w:t>Prajakta Gujarathi</w:t>
      </w:r>
      <w:r w:rsidR="00C6554A">
        <w:t xml:space="preserve"> | </w:t>
      </w:r>
      <w:r>
        <w:t xml:space="preserve">Data Scientist </w:t>
      </w:r>
      <w:r w:rsidR="00C6554A">
        <w:t>|</w:t>
      </w:r>
      <w:r w:rsidR="00C6554A" w:rsidRPr="00D5413C">
        <w:t xml:space="preserve"> </w:t>
      </w:r>
      <w:r>
        <w:t>4/6/2020</w:t>
      </w:r>
      <w:r w:rsidR="00C6554A">
        <w:br w:type="page"/>
      </w:r>
    </w:p>
    <w:p w14:paraId="49F88D99" w14:textId="09BAAE82" w:rsidR="00C6554A" w:rsidRDefault="00CA7EF4" w:rsidP="00C6554A">
      <w:pPr>
        <w:pStyle w:val="Heading1"/>
      </w:pPr>
      <w:r>
        <w:lastRenderedPageBreak/>
        <w:t xml:space="preserve">Problem Statement: </w:t>
      </w:r>
    </w:p>
    <w:p w14:paraId="6F139EFA" w14:textId="77777777" w:rsidR="00CA7EF4" w:rsidRDefault="00CA7EF4" w:rsidP="00CA7EF4">
      <w:r>
        <w:t xml:space="preserve">Before a consumer places an order on </w:t>
      </w:r>
      <w:proofErr w:type="spellStart"/>
      <w:r>
        <w:t>DoorDash</w:t>
      </w:r>
      <w:proofErr w:type="spellEnd"/>
      <w:r>
        <w:t xml:space="preserve">, we show the expected delivery time. It is very important for </w:t>
      </w:r>
      <w:proofErr w:type="spellStart"/>
      <w:r>
        <w:t>DoorDash</w:t>
      </w:r>
      <w:proofErr w:type="spellEnd"/>
      <w:r>
        <w:t xml:space="preserve"> to get this right, as it has a big impact on consumer experience. Order lateness / underprediction of delivery time is of </w:t>
      </w:r>
      <w:proofErr w:type="gramStart"/>
      <w:r>
        <w:t>particular concern</w:t>
      </w:r>
      <w:proofErr w:type="gramEnd"/>
      <w:r>
        <w:t xml:space="preserve"> as past experiments suggest that underestimating delivery time is roughly twice as costly as overestimating it. Orders that are very early / late are also much worse than those that are only slightly early / late. In this exercise, you will build a model to predict the estimated time taken for a delivery. </w:t>
      </w:r>
    </w:p>
    <w:p w14:paraId="0A4CE30A" w14:textId="77777777" w:rsidR="00CA7EF4" w:rsidRDefault="00CA7EF4" w:rsidP="00CA7EF4">
      <w:r>
        <w:t xml:space="preserve">Concretely, for a given delivery you must predict the total delivery duration seconds, i.e., the time from </w:t>
      </w:r>
    </w:p>
    <w:p w14:paraId="5EC6BF80" w14:textId="30C4D5DA" w:rsidR="00CA7EF4" w:rsidRDefault="00CA7EF4" w:rsidP="00CA7EF4">
      <w:r>
        <w:t>● Start: the time consumer submits the order (`</w:t>
      </w:r>
      <w:proofErr w:type="spellStart"/>
      <w:r>
        <w:t>created_at</w:t>
      </w:r>
      <w:proofErr w:type="spellEnd"/>
      <w:r>
        <w:t>`) to</w:t>
      </w:r>
    </w:p>
    <w:p w14:paraId="09AD73E2" w14:textId="77777777" w:rsidR="00CA7EF4" w:rsidRDefault="00CA7EF4" w:rsidP="00CA7EF4">
      <w:r>
        <w:t>● End: when the order will be delivered to the consumer (`</w:t>
      </w:r>
      <w:proofErr w:type="spellStart"/>
      <w:r>
        <w:t>actual_delivery_time</w:t>
      </w:r>
      <w:proofErr w:type="spellEnd"/>
      <w:r>
        <w:t xml:space="preserve">`). </w:t>
      </w:r>
    </w:p>
    <w:p w14:paraId="5E436B88" w14:textId="77777777" w:rsidR="00CA7EF4" w:rsidRDefault="00CA7EF4" w:rsidP="00CA7EF4">
      <w:r>
        <w:t xml:space="preserve">To help with this, we have provided </w:t>
      </w:r>
    </w:p>
    <w:p w14:paraId="5B8136B7" w14:textId="77777777" w:rsidR="00CA7EF4" w:rsidRDefault="00CA7EF4" w:rsidP="00CA7EF4">
      <w:pPr>
        <w:ind w:firstLine="720"/>
      </w:pPr>
      <w:r>
        <w:t xml:space="preserve">● historical_data.csv: table of historical deliveries (your training set) </w:t>
      </w:r>
    </w:p>
    <w:p w14:paraId="071D036B" w14:textId="77777777" w:rsidR="00CA7EF4" w:rsidRDefault="00CA7EF4" w:rsidP="00CA7EF4">
      <w:pPr>
        <w:ind w:left="720"/>
      </w:pPr>
      <w:r>
        <w:t xml:space="preserve">● data_to_predict.csv: data for deliveries that you must predict (label-free test set we will use for evaluation) </w:t>
      </w:r>
    </w:p>
    <w:p w14:paraId="7F18D9CA" w14:textId="77777777" w:rsidR="00CA7EF4" w:rsidRDefault="00CA7EF4" w:rsidP="00CA7EF4">
      <w:pPr>
        <w:ind w:left="720"/>
      </w:pPr>
      <w:r>
        <w:t>● data_description.txt: description of all columns in historical_data.csv and details of data_to_predict.csv</w:t>
      </w:r>
    </w:p>
    <w:p w14:paraId="3834BE75" w14:textId="77777777" w:rsidR="00CA7EF4" w:rsidRDefault="00CA7EF4" w:rsidP="00CA7EF4">
      <w:pPr>
        <w:pStyle w:val="Heading2"/>
        <w:jc w:val="center"/>
      </w:pPr>
    </w:p>
    <w:p w14:paraId="4BB505C3" w14:textId="77777777" w:rsidR="00CA7EF4" w:rsidRDefault="00CA7EF4" w:rsidP="00CA7EF4">
      <w:pPr>
        <w:pStyle w:val="Heading2"/>
        <w:jc w:val="center"/>
      </w:pPr>
    </w:p>
    <w:p w14:paraId="07946B68" w14:textId="77777777" w:rsidR="00CA7EF4" w:rsidRDefault="00CA7EF4" w:rsidP="00CA7EF4">
      <w:pPr>
        <w:pStyle w:val="Heading2"/>
        <w:jc w:val="center"/>
      </w:pPr>
    </w:p>
    <w:p w14:paraId="020DC569" w14:textId="77777777" w:rsidR="00CA7EF4" w:rsidRDefault="00CA7EF4" w:rsidP="00CA7EF4">
      <w:pPr>
        <w:pStyle w:val="Heading2"/>
        <w:jc w:val="center"/>
      </w:pPr>
    </w:p>
    <w:p w14:paraId="71B1C8B9" w14:textId="77777777" w:rsidR="00CA7EF4" w:rsidRDefault="00CA7EF4" w:rsidP="00CA7EF4">
      <w:pPr>
        <w:pStyle w:val="Heading2"/>
        <w:jc w:val="center"/>
      </w:pPr>
    </w:p>
    <w:p w14:paraId="401D7C2B" w14:textId="77777777" w:rsidR="00CA7EF4" w:rsidRDefault="00CA7EF4" w:rsidP="00CA7EF4">
      <w:pPr>
        <w:pStyle w:val="Heading2"/>
        <w:jc w:val="center"/>
      </w:pPr>
    </w:p>
    <w:p w14:paraId="6BE15376" w14:textId="77777777" w:rsidR="00CA7EF4" w:rsidRDefault="00CA7EF4" w:rsidP="00CA7EF4">
      <w:pPr>
        <w:pStyle w:val="Heading2"/>
        <w:jc w:val="center"/>
      </w:pPr>
    </w:p>
    <w:p w14:paraId="57BD837C" w14:textId="45C829B0" w:rsidR="00CA7EF4" w:rsidRDefault="00CA7EF4" w:rsidP="00CA7EF4">
      <w:pPr>
        <w:pStyle w:val="Heading2"/>
      </w:pPr>
    </w:p>
    <w:p w14:paraId="2AF41AF5" w14:textId="71BAF08F" w:rsidR="00CA7EF4" w:rsidRDefault="00CA7EF4" w:rsidP="00CA7EF4"/>
    <w:p w14:paraId="2BAB89B3" w14:textId="6ECE534B" w:rsidR="00CA7EF4" w:rsidRDefault="00CA7EF4" w:rsidP="00CA7EF4"/>
    <w:p w14:paraId="7C5E5815" w14:textId="4A6616F0" w:rsidR="00CA7EF4" w:rsidRDefault="00CA7EF4" w:rsidP="00CA7EF4"/>
    <w:p w14:paraId="498AD206" w14:textId="77777777" w:rsidR="00CA7EF4" w:rsidRPr="00CA7EF4" w:rsidRDefault="00CA7EF4" w:rsidP="00CA7EF4"/>
    <w:p w14:paraId="62E2CFFF" w14:textId="77777777" w:rsidR="00CA7EF4" w:rsidRDefault="00CA7EF4" w:rsidP="00CA7EF4">
      <w:pPr>
        <w:pStyle w:val="Heading2"/>
        <w:jc w:val="center"/>
      </w:pPr>
    </w:p>
    <w:p w14:paraId="704B29A5" w14:textId="6DA80C0A" w:rsidR="00C6554A" w:rsidRDefault="00CA7EF4" w:rsidP="00CA7EF4">
      <w:pPr>
        <w:pStyle w:val="Heading2"/>
        <w:jc w:val="center"/>
      </w:pPr>
      <w:r>
        <w:t>Analysis</w:t>
      </w:r>
    </w:p>
    <w:p w14:paraId="4684AABA" w14:textId="1CE9B3B9" w:rsidR="00CA7EF4" w:rsidRDefault="00CA7EF4" w:rsidP="00CA7EF4">
      <w:pPr>
        <w:pStyle w:val="Heading3"/>
      </w:pPr>
      <w:r>
        <w:t xml:space="preserve">Exploratory Data Analysis: </w:t>
      </w:r>
    </w:p>
    <w:p w14:paraId="4CA077CE" w14:textId="16969A88" w:rsidR="00CA7EF4" w:rsidRDefault="001B3DB5" w:rsidP="00CA7EF4">
      <w:r>
        <w:t>First</w:t>
      </w:r>
      <w:r w:rsidR="00900BF6">
        <w:t xml:space="preserve">, I converted order placed and delivery time to PST. This gives me clear idea about hour of the day and day of the week when order is placed. </w:t>
      </w:r>
    </w:p>
    <w:p w14:paraId="7A89EBE6" w14:textId="047EC8CA" w:rsidR="00900BF6" w:rsidRDefault="00900BF6" w:rsidP="00CA7EF4">
      <w:r>
        <w:t>Derived few features which I thought important in prediction from order created at time like:</w:t>
      </w:r>
    </w:p>
    <w:p w14:paraId="114E93FA" w14:textId="0A10AD89" w:rsidR="00900BF6" w:rsidRDefault="00900BF6" w:rsidP="00900BF6">
      <w:pPr>
        <w:pStyle w:val="ListParagraph"/>
        <w:numPr>
          <w:ilvl w:val="1"/>
          <w:numId w:val="16"/>
        </w:numPr>
      </w:pPr>
      <w:proofErr w:type="spellStart"/>
      <w:r>
        <w:t>Day_week</w:t>
      </w:r>
      <w:proofErr w:type="spellEnd"/>
      <w:r>
        <w:t>,</w:t>
      </w:r>
    </w:p>
    <w:p w14:paraId="561668C6" w14:textId="7B1C0B08" w:rsidR="00900BF6" w:rsidRDefault="00900BF6" w:rsidP="00900BF6">
      <w:pPr>
        <w:pStyle w:val="ListParagraph"/>
        <w:numPr>
          <w:ilvl w:val="1"/>
          <w:numId w:val="16"/>
        </w:numPr>
      </w:pPr>
      <w:r>
        <w:t>Hour,</w:t>
      </w:r>
    </w:p>
    <w:p w14:paraId="1E17AF78" w14:textId="7462B391" w:rsidR="00900BF6" w:rsidRDefault="00900BF6" w:rsidP="00900BF6">
      <w:pPr>
        <w:pStyle w:val="ListParagraph"/>
        <w:numPr>
          <w:ilvl w:val="1"/>
          <w:numId w:val="16"/>
        </w:numPr>
      </w:pPr>
      <w:proofErr w:type="spellStart"/>
      <w:r>
        <w:t>Day_month</w:t>
      </w:r>
      <w:proofErr w:type="spellEnd"/>
    </w:p>
    <w:p w14:paraId="1F4B07F0" w14:textId="756F0B54" w:rsidR="00900BF6" w:rsidRDefault="00900BF6" w:rsidP="00900BF6">
      <w:r>
        <w:t>We can see from below chats that most of the order are placed during lunch, and evening after 6Pm – 9Pm and see the peak during weekend since Friday night to Sunday.</w:t>
      </w:r>
    </w:p>
    <w:p w14:paraId="5B1DB5BA" w14:textId="1BFB4E0F" w:rsidR="00900BF6" w:rsidRDefault="00900BF6" w:rsidP="00900BF6">
      <w:r>
        <w:rPr>
          <w:noProof/>
        </w:rPr>
        <w:drawing>
          <wp:inline distT="0" distB="0" distL="0" distR="0" wp14:anchorId="6524B982" wp14:editId="77E5867B">
            <wp:extent cx="2648339" cy="1733550"/>
            <wp:effectExtent l="0" t="0" r="0" b="0"/>
            <wp:docPr id="3" name="Picture 3" descr="C:\Users\Prajakta Gujarathi\AppData\Local\Microsoft\Windows\INetCache\Content.MSO\885299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jakta Gujarathi\AppData\Local\Microsoft\Windows\INetCache\Content.MSO\885299C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936" cy="175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0A18E" wp14:editId="3D1034DA">
            <wp:extent cx="2721095" cy="1781175"/>
            <wp:effectExtent l="0" t="0" r="3175" b="0"/>
            <wp:docPr id="2" name="Picture 2" descr="C:\Users\Prajakta Gujarathi\AppData\Local\Microsoft\Windows\INetCache\Content.MSO\C6F207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jakta Gujarathi\AppData\Local\Microsoft\Windows\INetCache\Content.MSO\C6F207C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167" cy="180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D1F9" w14:textId="1AECB03D" w:rsidR="00900BF6" w:rsidRDefault="00900BF6" w:rsidP="00900BF6">
      <w:pPr>
        <w:pStyle w:val="ListParagraph"/>
        <w:ind w:left="1440"/>
      </w:pPr>
      <w:r>
        <w:rPr>
          <w:noProof/>
        </w:rPr>
        <w:drawing>
          <wp:inline distT="0" distB="0" distL="0" distR="0" wp14:anchorId="0531CA56" wp14:editId="00589D3E">
            <wp:extent cx="3686175" cy="1987550"/>
            <wp:effectExtent l="0" t="0" r="9525" b="0"/>
            <wp:docPr id="4" name="Picture 4" descr="C:\Users\Prajakta Gujarathi\AppData\Local\Microsoft\Windows\INetCache\Content.MSO\60DD27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jakta Gujarathi\AppData\Local\Microsoft\Windows\INetCache\Content.MSO\60DD27B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555" cy="20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55A37" w14:textId="2D90EF74" w:rsidR="00900BF6" w:rsidRDefault="00900BF6" w:rsidP="00CA7EF4"/>
    <w:p w14:paraId="77FD5F9A" w14:textId="77777777" w:rsidR="00900BF6" w:rsidRPr="00CA7EF4" w:rsidRDefault="00900BF6" w:rsidP="00CA7EF4"/>
    <w:p w14:paraId="294005DF" w14:textId="612B0F61" w:rsidR="00CA7EF4" w:rsidRDefault="00CA7EF4" w:rsidP="00CA7EF4">
      <w:pPr>
        <w:pStyle w:val="Heading1"/>
      </w:pPr>
    </w:p>
    <w:p w14:paraId="4BF9E25D" w14:textId="562867B3" w:rsidR="00900BF6" w:rsidRDefault="00900BF6" w:rsidP="00900BF6">
      <w:r>
        <w:t>Also found some data point missing on 19</w:t>
      </w:r>
      <w:r w:rsidRPr="00900BF6">
        <w:rPr>
          <w:vertAlign w:val="superscript"/>
        </w:rPr>
        <w:t>th</w:t>
      </w:r>
      <w:r>
        <w:t xml:space="preserve"> of the month. </w:t>
      </w:r>
    </w:p>
    <w:p w14:paraId="671F32B1" w14:textId="33D86291" w:rsidR="001A4664" w:rsidRPr="00900BF6" w:rsidRDefault="001A4664" w:rsidP="001A4664">
      <w:pPr>
        <w:jc w:val="center"/>
      </w:pPr>
      <w:r>
        <w:rPr>
          <w:noProof/>
        </w:rPr>
        <w:drawing>
          <wp:inline distT="0" distB="0" distL="0" distR="0" wp14:anchorId="48A591CC" wp14:editId="26B46F4A">
            <wp:extent cx="3409950" cy="1581150"/>
            <wp:effectExtent l="0" t="0" r="0" b="0"/>
            <wp:docPr id="5" name="Picture 5" descr="C:\Users\Prajakta Gujarathi\AppData\Local\Microsoft\Windows\INetCache\Content.MSO\472947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jakta Gujarathi\AppData\Local\Microsoft\Windows\INetCache\Content.MSO\4729472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7ED6" w14:textId="77777777" w:rsidR="00CA7EF4" w:rsidRPr="00CA7EF4" w:rsidRDefault="00CA7EF4" w:rsidP="00CA7EF4"/>
    <w:p w14:paraId="344EE66E" w14:textId="77777777" w:rsidR="001B3DB5" w:rsidRDefault="001A4664" w:rsidP="001A4664">
      <w:r>
        <w:t xml:space="preserve">Market Id: </w:t>
      </w:r>
    </w:p>
    <w:p w14:paraId="5B4C0BE7" w14:textId="02B9FDEC" w:rsidR="001A4664" w:rsidRDefault="001A4664" w:rsidP="001A4664">
      <w:r>
        <w:t>Market 1,2 and 4 has majority of data coming from. Also imput</w:t>
      </w:r>
      <w:r w:rsidR="001B3DB5">
        <w:t>ed</w:t>
      </w:r>
      <w:r>
        <w:t xml:space="preserve"> data for </w:t>
      </w:r>
      <w:proofErr w:type="spellStart"/>
      <w:r>
        <w:t>market_id</w:t>
      </w:r>
      <w:proofErr w:type="spellEnd"/>
      <w:r>
        <w:t xml:space="preserve"> with help </w:t>
      </w:r>
      <w:proofErr w:type="gramStart"/>
      <w:r>
        <w:t xml:space="preserve">of  </w:t>
      </w:r>
      <w:proofErr w:type="spellStart"/>
      <w:r>
        <w:t>store</w:t>
      </w:r>
      <w:proofErr w:type="gramEnd"/>
      <w:r>
        <w:t>_id</w:t>
      </w:r>
      <w:proofErr w:type="spellEnd"/>
      <w:r w:rsidR="001B3DB5">
        <w:t>.</w:t>
      </w:r>
    </w:p>
    <w:p w14:paraId="494B3818" w14:textId="65B3C9F5" w:rsidR="001A4664" w:rsidRDefault="001A4664" w:rsidP="001A4664"/>
    <w:p w14:paraId="3D57A2A8" w14:textId="4F0CC664" w:rsidR="001A4664" w:rsidRDefault="001A4664" w:rsidP="001A4664">
      <w:proofErr w:type="spellStart"/>
      <w:r>
        <w:t>Store_primary_category</w:t>
      </w:r>
      <w:proofErr w:type="spellEnd"/>
      <w:r>
        <w:t>:</w:t>
      </w:r>
    </w:p>
    <w:p w14:paraId="3823CC7C" w14:textId="2D5CB6BB" w:rsidR="001A4664" w:rsidRDefault="001A4664" w:rsidP="001A4664">
      <w:r>
        <w:t xml:space="preserve">Most popular store category came out to be American, pizza, Mexican. </w:t>
      </w:r>
    </w:p>
    <w:p w14:paraId="58DAF6E1" w14:textId="6E74116B" w:rsidR="00573A0A" w:rsidRDefault="001B3DB5" w:rsidP="001A4664">
      <w:r>
        <w:t>Also,</w:t>
      </w:r>
      <w:r w:rsidR="00573A0A">
        <w:t xml:space="preserve"> a single store has multiple categories.</w:t>
      </w:r>
    </w:p>
    <w:p w14:paraId="22AF2E6D" w14:textId="36868B47" w:rsidR="001A4664" w:rsidRDefault="001A4664" w:rsidP="001A4664">
      <w:r>
        <w:rPr>
          <w:noProof/>
        </w:rPr>
        <w:drawing>
          <wp:inline distT="0" distB="0" distL="0" distR="0" wp14:anchorId="12518795" wp14:editId="0A1B2951">
            <wp:extent cx="5486400" cy="3169920"/>
            <wp:effectExtent l="0" t="0" r="0" b="0"/>
            <wp:docPr id="6" name="Picture 6" descr="C:\Users\Prajakta Gujarathi\AppData\Local\Microsoft\Windows\INetCache\Content.MSO\B302A9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jakta Gujarathi\AppData\Local\Microsoft\Windows\INetCache\Content.MSO\B302A97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ECAC" w14:textId="6409AA2C" w:rsidR="001A4664" w:rsidRDefault="001B3DB5" w:rsidP="001A4664">
      <w:r>
        <w:lastRenderedPageBreak/>
        <w:t>Found out that</w:t>
      </w:r>
      <w:r w:rsidR="001A4664">
        <w:t xml:space="preserve"> Italian food takes</w:t>
      </w:r>
      <w:r>
        <w:t xml:space="preserve"> avg</w:t>
      </w:r>
      <w:r w:rsidR="001A4664">
        <w:t xml:space="preserve"> longer time to deliver than any other food category. </w:t>
      </w:r>
      <w:proofErr w:type="gramStart"/>
      <w:r w:rsidR="001A4664">
        <w:t>So</w:t>
      </w:r>
      <w:proofErr w:type="gramEnd"/>
      <w:r w:rsidR="001A4664">
        <w:t xml:space="preserve"> this feature defiantly has importance in predicti</w:t>
      </w:r>
      <w:r>
        <w:t>ng</w:t>
      </w:r>
      <w:r w:rsidR="001A4664">
        <w:t xml:space="preserve"> delivery time.</w:t>
      </w:r>
    </w:p>
    <w:p w14:paraId="2D1A7A35" w14:textId="22C56D90" w:rsidR="001A4664" w:rsidRDefault="001A4664" w:rsidP="001A4664">
      <w:r>
        <w:rPr>
          <w:noProof/>
        </w:rPr>
        <w:drawing>
          <wp:inline distT="0" distB="0" distL="0" distR="0" wp14:anchorId="48AB3E5D" wp14:editId="23E85303">
            <wp:extent cx="5657106" cy="3112770"/>
            <wp:effectExtent l="0" t="0" r="1270" b="0"/>
            <wp:docPr id="7" name="Picture 7" descr="C:\Users\Prajakta Gujarathi\AppData\Local\Microsoft\Windows\INetCache\Content.MSO\41AB7C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jakta Gujarathi\AppData\Local\Microsoft\Windows\INetCache\Content.MSO\41AB7C4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607" cy="313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1F6D3" w14:textId="61D24E0C" w:rsidR="001A4664" w:rsidRDefault="001A4664" w:rsidP="001A4664">
      <w:r>
        <w:t>Also found that each category has different avg time to prepare depending on the when the order is created.</w:t>
      </w:r>
      <w:r w:rsidR="00DB7969">
        <w:t xml:space="preserve"> Created </w:t>
      </w:r>
      <w:r w:rsidR="00DB7969" w:rsidRPr="00DB7969">
        <w:rPr>
          <w:b/>
          <w:bCs/>
        </w:rPr>
        <w:t>lookup table</w:t>
      </w:r>
      <w:r w:rsidR="00DB7969">
        <w:rPr>
          <w:b/>
          <w:bCs/>
        </w:rPr>
        <w:t>(</w:t>
      </w:r>
      <w:r w:rsidR="00DB7969" w:rsidRPr="00DB7969">
        <w:rPr>
          <w:b/>
          <w:bCs/>
        </w:rPr>
        <w:t>timeReqperCat</w:t>
      </w:r>
      <w:r w:rsidR="00DB7969">
        <w:rPr>
          <w:b/>
          <w:bCs/>
        </w:rPr>
        <w:t>.csv)</w:t>
      </w:r>
      <w:r w:rsidR="00DB7969">
        <w:t xml:space="preserve"> per category which will be used in test set for creating new feature. </w:t>
      </w:r>
    </w:p>
    <w:p w14:paraId="0B08F9A1" w14:textId="03787A7C" w:rsidR="001A4664" w:rsidRDefault="001A4664" w:rsidP="001A4664">
      <w:pPr>
        <w:pStyle w:val="ListParagraph"/>
        <w:numPr>
          <w:ilvl w:val="0"/>
          <w:numId w:val="17"/>
        </w:numPr>
      </w:pPr>
      <w:proofErr w:type="spellStart"/>
      <w:r>
        <w:t>avg_time_to_prepare_per_category_per_hour</w:t>
      </w:r>
      <w:proofErr w:type="spellEnd"/>
    </w:p>
    <w:p w14:paraId="61D3CA46" w14:textId="77777777" w:rsidR="001B3DB5" w:rsidRDefault="00DB7969" w:rsidP="00DB7969">
      <w:proofErr w:type="spellStart"/>
      <w:r>
        <w:t>Store_id</w:t>
      </w:r>
      <w:proofErr w:type="spellEnd"/>
      <w:r>
        <w:t>:</w:t>
      </w:r>
    </w:p>
    <w:p w14:paraId="6FFDEB8F" w14:textId="5C090A0F" w:rsidR="00DB7969" w:rsidRDefault="00DB7969" w:rsidP="00DB7969">
      <w:r>
        <w:t xml:space="preserve"> This seems to be important feature. </w:t>
      </w:r>
    </w:p>
    <w:p w14:paraId="3FFF95A7" w14:textId="4B90F61C" w:rsidR="001A4664" w:rsidRDefault="00DB7969" w:rsidP="00DB7969">
      <w:r>
        <w:t xml:space="preserve">Using </w:t>
      </w:r>
      <w:proofErr w:type="spellStart"/>
      <w:r>
        <w:t>store_id</w:t>
      </w:r>
      <w:proofErr w:type="spellEnd"/>
      <w:r>
        <w:t xml:space="preserve"> created another feature which tell avg time a store takes to prepare order given the hour of the day. This is used as </w:t>
      </w:r>
      <w:r w:rsidRPr="00DB7969">
        <w:rPr>
          <w:b/>
          <w:bCs/>
        </w:rPr>
        <w:t>lookup table</w:t>
      </w:r>
      <w:r>
        <w:rPr>
          <w:b/>
          <w:bCs/>
        </w:rPr>
        <w:t>(</w:t>
      </w:r>
      <w:proofErr w:type="spellStart"/>
      <w:r w:rsidRPr="00DB7969">
        <w:rPr>
          <w:b/>
          <w:bCs/>
        </w:rPr>
        <w:t>timeReqperstorhour</w:t>
      </w:r>
      <w:proofErr w:type="spellEnd"/>
      <w:r>
        <w:rPr>
          <w:b/>
          <w:bCs/>
        </w:rPr>
        <w:t>)</w:t>
      </w:r>
      <w:r>
        <w:t xml:space="preserve"> which I will be using in creating feature in test data set.</w:t>
      </w:r>
    </w:p>
    <w:p w14:paraId="4E41D2C1" w14:textId="7727D582" w:rsidR="00DB7969" w:rsidRDefault="00DB7969" w:rsidP="00DB7969">
      <w:pPr>
        <w:pStyle w:val="ListParagraph"/>
        <w:numPr>
          <w:ilvl w:val="0"/>
          <w:numId w:val="17"/>
        </w:numPr>
      </w:pPr>
      <w:proofErr w:type="spellStart"/>
      <w:r>
        <w:t>avg_time_to_prepare_per_</w:t>
      </w:r>
      <w:r>
        <w:t>store</w:t>
      </w:r>
      <w:r>
        <w:t>_per_hour</w:t>
      </w:r>
      <w:proofErr w:type="spellEnd"/>
    </w:p>
    <w:p w14:paraId="7C5CD10C" w14:textId="77777777" w:rsidR="00DB7969" w:rsidRDefault="00DB7969" w:rsidP="00DB7969"/>
    <w:p w14:paraId="3CFA4F6C" w14:textId="77777777" w:rsidR="00DB7969" w:rsidRDefault="00DB7969" w:rsidP="00DB7969"/>
    <w:p w14:paraId="5EEFF78D" w14:textId="77777777" w:rsidR="00DB7969" w:rsidRDefault="00DB7969" w:rsidP="00DB7969"/>
    <w:p w14:paraId="009DDC45" w14:textId="77777777" w:rsidR="00DB7969" w:rsidRDefault="00DB7969" w:rsidP="00DB7969"/>
    <w:p w14:paraId="09966175" w14:textId="77777777" w:rsidR="00DB7969" w:rsidRDefault="00DB7969" w:rsidP="00DB7969"/>
    <w:p w14:paraId="5DCD04C9" w14:textId="77777777" w:rsidR="00DB7969" w:rsidRDefault="00DB7969" w:rsidP="00DB7969"/>
    <w:p w14:paraId="5A12B3BF" w14:textId="77777777" w:rsidR="00DB7969" w:rsidRDefault="00DB7969" w:rsidP="00DB7969"/>
    <w:p w14:paraId="35E377E1" w14:textId="77777777" w:rsidR="00DB7969" w:rsidRDefault="00DB7969" w:rsidP="00DB7969"/>
    <w:p w14:paraId="4E36CECB" w14:textId="1A868686" w:rsidR="00DB7969" w:rsidRDefault="00DB7969" w:rsidP="00DB7969">
      <w:r>
        <w:t>Here is the correlation between different features we have:</w:t>
      </w:r>
    </w:p>
    <w:p w14:paraId="685CB8AA" w14:textId="109BE95D" w:rsidR="00DB7969" w:rsidRDefault="00DB7969" w:rsidP="00DB7969">
      <w:r>
        <w:rPr>
          <w:noProof/>
        </w:rPr>
        <w:drawing>
          <wp:inline distT="0" distB="0" distL="0" distR="0" wp14:anchorId="02F15CE4" wp14:editId="734DF423">
            <wp:extent cx="5943600" cy="4857750"/>
            <wp:effectExtent l="0" t="0" r="0" b="0"/>
            <wp:docPr id="8" name="Picture 8" descr="C:\Users\Prajakta Gujarathi\AppData\Local\Microsoft\Windows\INetCache\Content.MSO\2DC8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rajakta Gujarathi\AppData\Local\Microsoft\Windows\INetCache\Content.MSO\2DC8F7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57FF" w14:textId="3C9389F5" w:rsidR="00F06D03" w:rsidRDefault="00F06D03" w:rsidP="00DB7969">
      <w:r>
        <w:t>M</w:t>
      </w:r>
      <w:r w:rsidRPr="00F06D03">
        <w:t>arket features</w:t>
      </w:r>
      <w:r>
        <w:t xml:space="preserve">: </w:t>
      </w:r>
    </w:p>
    <w:p w14:paraId="03205BFE" w14:textId="2F54915D" w:rsidR="00F06D03" w:rsidRDefault="00F06D03" w:rsidP="00DB7969">
      <w:r>
        <w:t>I found there are few values in these features that are negative. Assum</w:t>
      </w:r>
      <w:r w:rsidR="001B3DB5">
        <w:t>ing</w:t>
      </w:r>
      <w:r>
        <w:t xml:space="preserve"> that was data entry or some type of error I have converted those features to positive values while training. </w:t>
      </w:r>
    </w:p>
    <w:p w14:paraId="6A355BF1" w14:textId="35B1861A" w:rsidR="00F06D03" w:rsidRDefault="00F06D03" w:rsidP="00DB7969">
      <w:r>
        <w:t xml:space="preserve">Also found like 40k records </w:t>
      </w:r>
      <w:proofErr w:type="spellStart"/>
      <w:r w:rsidRPr="00F06D03">
        <w:t>total_onshift_dashers</w:t>
      </w:r>
      <w:proofErr w:type="spellEnd"/>
      <w:r>
        <w:t xml:space="preserve"> &lt; </w:t>
      </w:r>
      <w:proofErr w:type="spellStart"/>
      <w:r w:rsidRPr="00F06D03">
        <w:t>total_busy_dashers</w:t>
      </w:r>
      <w:proofErr w:type="spellEnd"/>
      <w:r>
        <w:t xml:space="preserve"> value. 40k records is large chunk to neglect it. </w:t>
      </w:r>
      <w:r w:rsidR="001B3DB5">
        <w:t xml:space="preserve">So, </w:t>
      </w:r>
      <w:proofErr w:type="gramStart"/>
      <w:r w:rsidR="001B3DB5">
        <w:t xml:space="preserve">I </w:t>
      </w:r>
      <w:r>
        <w:t xml:space="preserve"> assume</w:t>
      </w:r>
      <w:proofErr w:type="gramEnd"/>
      <w:r>
        <w:t xml:space="preserve"> these values are correct and </w:t>
      </w:r>
      <w:r w:rsidR="001B3DB5">
        <w:t>it due to the fact,</w:t>
      </w:r>
      <w:r>
        <w:t xml:space="preserve"> shift changes or end of the shift that causing </w:t>
      </w:r>
      <w:proofErr w:type="spellStart"/>
      <w:r w:rsidRPr="00F06D03">
        <w:t>total_onshift_dashers</w:t>
      </w:r>
      <w:proofErr w:type="spellEnd"/>
      <w:r>
        <w:t xml:space="preserve"> &lt; </w:t>
      </w:r>
      <w:proofErr w:type="spellStart"/>
      <w:r w:rsidRPr="00F06D03">
        <w:t>total_busy_dashers</w:t>
      </w:r>
      <w:proofErr w:type="spellEnd"/>
      <w:r>
        <w:t xml:space="preserve">. </w:t>
      </w:r>
    </w:p>
    <w:p w14:paraId="47F44EC7" w14:textId="027F0D13" w:rsidR="00F06D03" w:rsidRDefault="00F06D03" w:rsidP="00DB7969"/>
    <w:p w14:paraId="5F255124" w14:textId="3F79585D" w:rsidR="00F06D03" w:rsidRDefault="00F06D03" w:rsidP="005A2AAD">
      <w:pPr>
        <w:pStyle w:val="Heading1"/>
      </w:pPr>
      <w:r>
        <w:t>Data cleaning</w:t>
      </w:r>
      <w:r w:rsidR="00B35BD2">
        <w:t xml:space="preserve"> and preprocessing</w:t>
      </w:r>
      <w:r>
        <w:t xml:space="preserve">: </w:t>
      </w:r>
    </w:p>
    <w:p w14:paraId="1A8B10CF" w14:textId="153CECDB" w:rsidR="005A2AAD" w:rsidRDefault="005A2AAD" w:rsidP="005A2AAD">
      <w:r>
        <w:t xml:space="preserve">Initially there are multiple feature with missing values. </w:t>
      </w:r>
    </w:p>
    <w:p w14:paraId="5D5751AB" w14:textId="1096FC42" w:rsidR="005A2AAD" w:rsidRDefault="005A2AAD" w:rsidP="005A2AAD">
      <w:r>
        <w:t xml:space="preserve">For market feature I could not find any relation with other given features from the data set to impute missing values. </w:t>
      </w:r>
    </w:p>
    <w:p w14:paraId="0B583AD5" w14:textId="50440B84" w:rsidR="005A2AAD" w:rsidRDefault="005A2AAD" w:rsidP="005A2AAD">
      <w:r>
        <w:t xml:space="preserve">I am using MICE from </w:t>
      </w:r>
      <w:proofErr w:type="spellStart"/>
      <w:r>
        <w:t>impyute</w:t>
      </w:r>
      <w:proofErr w:type="spellEnd"/>
      <w:r>
        <w:t xml:space="preserve"> library to impute values for these features.</w:t>
      </w:r>
    </w:p>
    <w:p w14:paraId="5D7AA297" w14:textId="216EDF1C" w:rsidR="005A2AAD" w:rsidRDefault="005A2AAD" w:rsidP="005A2AAD">
      <w:r>
        <w:t xml:space="preserve">After treating missing values, I am handling outliers by using simple technique and some trial and error (using box </w:t>
      </w:r>
      <w:r w:rsidR="001B3DB5">
        <w:t>plot) to</w:t>
      </w:r>
      <w:r>
        <w:t xml:space="preserve"> remove outliers using </w:t>
      </w:r>
      <w:proofErr w:type="gramStart"/>
      <w:r>
        <w:t>IQR(</w:t>
      </w:r>
      <w:proofErr w:type="gramEnd"/>
      <w:r>
        <w:t>inter quantile range) o</w:t>
      </w:r>
      <w:r w:rsidR="001B3DB5">
        <w:t xml:space="preserve">f </w:t>
      </w:r>
      <w:r>
        <w:t xml:space="preserve">selected features. </w:t>
      </w:r>
    </w:p>
    <w:p w14:paraId="01CE8A7B" w14:textId="0372308B" w:rsidR="00B35BD2" w:rsidRDefault="00B35BD2" w:rsidP="005A2AAD">
      <w:r>
        <w:t>Added features like:</w:t>
      </w:r>
    </w:p>
    <w:p w14:paraId="443A1631" w14:textId="4250FF54" w:rsidR="00B35BD2" w:rsidRDefault="00B35BD2" w:rsidP="00B35BD2">
      <w:pPr>
        <w:pStyle w:val="ListParagraph"/>
        <w:numPr>
          <w:ilvl w:val="0"/>
          <w:numId w:val="17"/>
        </w:numPr>
      </w:pPr>
      <w:proofErr w:type="spellStart"/>
      <w:r>
        <w:t>avg_time_to_prepare_per_category_per_hour</w:t>
      </w:r>
      <w:proofErr w:type="spellEnd"/>
    </w:p>
    <w:p w14:paraId="57C24804" w14:textId="77777777" w:rsidR="00B35BD2" w:rsidRDefault="00B35BD2" w:rsidP="00B35BD2">
      <w:pPr>
        <w:pStyle w:val="ListParagraph"/>
        <w:numPr>
          <w:ilvl w:val="0"/>
          <w:numId w:val="17"/>
        </w:numPr>
      </w:pPr>
      <w:proofErr w:type="spellStart"/>
      <w:r>
        <w:t>avg_time_to_prepare_per_category_per_hour</w:t>
      </w:r>
      <w:proofErr w:type="spellEnd"/>
    </w:p>
    <w:p w14:paraId="38600C3D" w14:textId="77777777" w:rsidR="00B35BD2" w:rsidRDefault="00B35BD2" w:rsidP="00B35BD2">
      <w:pPr>
        <w:pStyle w:val="ListParagraph"/>
      </w:pPr>
    </w:p>
    <w:p w14:paraId="5223E8F0" w14:textId="3571F649" w:rsidR="005A2AAD" w:rsidRDefault="00B35BD2" w:rsidP="005A2AAD">
      <w:r>
        <w:t xml:space="preserve">after data cleaning to get more accurate </w:t>
      </w:r>
      <w:r w:rsidR="00E523C5">
        <w:t>values.</w:t>
      </w:r>
    </w:p>
    <w:p w14:paraId="57C36F00" w14:textId="5B872EB4" w:rsidR="005A2AAD" w:rsidRDefault="005A2AAD" w:rsidP="005A2AAD">
      <w:pPr>
        <w:pStyle w:val="Heading1"/>
      </w:pPr>
      <w:r>
        <w:t>Model Creation:</w:t>
      </w:r>
    </w:p>
    <w:p w14:paraId="628D3957" w14:textId="77777777" w:rsidR="0026385B" w:rsidRPr="0026385B" w:rsidRDefault="0026385B" w:rsidP="0026385B">
      <w:pPr>
        <w:rPr>
          <w:b/>
          <w:bCs/>
          <w:color w:val="auto"/>
          <w:u w:val="single"/>
        </w:rPr>
      </w:pPr>
      <w:r w:rsidRPr="0026385B">
        <w:rPr>
          <w:b/>
          <w:bCs/>
          <w:color w:val="auto"/>
          <w:u w:val="single"/>
        </w:rPr>
        <w:t xml:space="preserve">Metrics used to evaluate the model: </w:t>
      </w:r>
    </w:p>
    <w:p w14:paraId="5EDD9EBD" w14:textId="77777777" w:rsidR="0026385B" w:rsidRDefault="0026385B" w:rsidP="0026385B">
      <w:pPr>
        <w:rPr>
          <w:spacing w:val="-1"/>
          <w:sz w:val="24"/>
          <w:szCs w:val="24"/>
          <w:shd w:val="clear" w:color="auto" w:fill="FFFFFF"/>
        </w:rPr>
      </w:pPr>
      <w:r w:rsidRPr="002B189F">
        <w:rPr>
          <w:spacing w:val="-1"/>
          <w:sz w:val="24"/>
          <w:szCs w:val="24"/>
          <w:shd w:val="clear" w:color="auto" w:fill="FFFFFF"/>
        </w:rPr>
        <w:t xml:space="preserve">A common metric that we can use to get a quick idea of our performance is the </w:t>
      </w:r>
      <w:r w:rsidRPr="0026385B">
        <w:rPr>
          <w:b/>
          <w:bCs/>
          <w:color w:val="auto"/>
          <w:spacing w:val="-1"/>
          <w:sz w:val="24"/>
          <w:szCs w:val="24"/>
          <w:shd w:val="clear" w:color="auto" w:fill="FFFFFF"/>
        </w:rPr>
        <w:t>Mean Absolute Error</w:t>
      </w:r>
      <w:r>
        <w:rPr>
          <w:spacing w:val="-1"/>
          <w:sz w:val="24"/>
          <w:szCs w:val="24"/>
          <w:shd w:val="clear" w:color="auto" w:fill="FFFFFF"/>
        </w:rPr>
        <w:t>.</w:t>
      </w:r>
      <w:r w:rsidRPr="002B189F">
        <w:rPr>
          <w:spacing w:val="-1"/>
          <w:sz w:val="24"/>
          <w:szCs w:val="24"/>
          <w:shd w:val="clear" w:color="auto" w:fill="FFFFFF"/>
        </w:rPr>
        <w:t xml:space="preserve"> This tells us the average of the difference between our delivery time estimates and the actual delivery time.</w:t>
      </w:r>
    </w:p>
    <w:p w14:paraId="771F9438" w14:textId="77777777" w:rsidR="0026385B" w:rsidRDefault="0026385B" w:rsidP="0026385B">
      <w:pPr>
        <w:rPr>
          <w:spacing w:val="-1"/>
          <w:sz w:val="24"/>
          <w:szCs w:val="24"/>
          <w:shd w:val="clear" w:color="auto" w:fill="FFFFFF"/>
        </w:rPr>
      </w:pPr>
      <w:r w:rsidRPr="001B3DB5">
        <w:rPr>
          <w:spacing w:val="-1"/>
          <w:sz w:val="24"/>
          <w:szCs w:val="24"/>
          <w:shd w:val="clear" w:color="auto" w:fill="FFFFFF"/>
        </w:rPr>
        <w:t xml:space="preserve">MAE </w:t>
      </w:r>
      <w:r w:rsidRPr="001B3DB5">
        <w:rPr>
          <w:color w:val="444444"/>
          <w:sz w:val="24"/>
          <w:szCs w:val="24"/>
          <w:shd w:val="clear" w:color="auto" w:fill="FFFFFF"/>
        </w:rPr>
        <w:t>takes an average absolute difference between your prediction and observed reality. The metric treats positive and negative error equally. Plus, the measure uses the same scale as the underlying data</w:t>
      </w: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.</w:t>
      </w:r>
    </w:p>
    <w:p w14:paraId="11862733" w14:textId="77777777" w:rsidR="0026385B" w:rsidRDefault="0026385B" w:rsidP="0026385B">
      <w:pPr>
        <w:rPr>
          <w:spacing w:val="-1"/>
          <w:sz w:val="24"/>
          <w:szCs w:val="24"/>
          <w:shd w:val="clear" w:color="auto" w:fill="FFFFFF"/>
        </w:rPr>
      </w:pPr>
      <w:r>
        <w:rPr>
          <w:spacing w:val="-1"/>
          <w:sz w:val="24"/>
          <w:szCs w:val="24"/>
          <w:shd w:val="clear" w:color="auto" w:fill="FFFFFF"/>
        </w:rPr>
        <w:t xml:space="preserve">Also, I have created few domain specific Metrics: </w:t>
      </w:r>
    </w:p>
    <w:p w14:paraId="629A96EF" w14:textId="77777777" w:rsidR="0026385B" w:rsidRDefault="0026385B" w:rsidP="0026385B">
      <w:pPr>
        <w:rPr>
          <w:spacing w:val="-1"/>
          <w:sz w:val="24"/>
          <w:szCs w:val="24"/>
          <w:shd w:val="clear" w:color="auto" w:fill="FFFFFF"/>
        </w:rPr>
      </w:pPr>
      <w:r>
        <w:rPr>
          <w:spacing w:val="-1"/>
          <w:sz w:val="24"/>
          <w:szCs w:val="24"/>
          <w:shd w:val="clear" w:color="auto" w:fill="FFFFFF"/>
        </w:rPr>
        <w:t xml:space="preserve">Considering 5min or less as on time delivery, and anything above or below 10min as too late/early delivery. </w:t>
      </w:r>
    </w:p>
    <w:p w14:paraId="5F9D2CA2" w14:textId="77777777" w:rsidR="0026385B" w:rsidRPr="002B189F" w:rsidRDefault="0026385B" w:rsidP="0026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eastAsia="Times New Roman" w:cs="Courier New"/>
          <w:b/>
          <w:bCs/>
          <w:color w:val="000000"/>
          <w:sz w:val="24"/>
          <w:szCs w:val="24"/>
        </w:rPr>
      </w:pPr>
      <w:r w:rsidRPr="002B189F">
        <w:rPr>
          <w:rFonts w:eastAsia="Times New Roman" w:cs="Courier New"/>
          <w:b/>
          <w:bCs/>
          <w:color w:val="000000"/>
          <w:sz w:val="24"/>
          <w:szCs w:val="24"/>
        </w:rPr>
        <w:t>% More than 5 min late or early</w:t>
      </w:r>
    </w:p>
    <w:p w14:paraId="2BC62C94" w14:textId="77777777" w:rsidR="0026385B" w:rsidRPr="002B189F" w:rsidRDefault="0026385B" w:rsidP="0026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eastAsia="Times New Roman" w:cs="Courier New"/>
          <w:b/>
          <w:bCs/>
          <w:color w:val="000000"/>
          <w:sz w:val="24"/>
          <w:szCs w:val="24"/>
        </w:rPr>
      </w:pPr>
      <w:r w:rsidRPr="002B189F">
        <w:rPr>
          <w:rFonts w:eastAsia="Times New Roman" w:cs="Courier New"/>
          <w:b/>
          <w:bCs/>
          <w:color w:val="000000"/>
          <w:sz w:val="24"/>
          <w:szCs w:val="24"/>
        </w:rPr>
        <w:t>% More than 10 min late or early</w:t>
      </w:r>
    </w:p>
    <w:p w14:paraId="6C17A7CC" w14:textId="77777777" w:rsidR="0026385B" w:rsidRPr="0026385B" w:rsidRDefault="0026385B" w:rsidP="0026385B"/>
    <w:p w14:paraId="1CF00D50" w14:textId="77777777" w:rsidR="001B3DB5" w:rsidRDefault="00B35BD2" w:rsidP="005A2AAD">
      <w:pPr>
        <w:rPr>
          <w:b/>
          <w:bCs/>
        </w:rPr>
      </w:pPr>
      <w:r w:rsidRPr="00B35BD2">
        <w:rPr>
          <w:b/>
          <w:bCs/>
        </w:rPr>
        <w:lastRenderedPageBreak/>
        <w:t xml:space="preserve">Baseline model: </w:t>
      </w:r>
      <w:r w:rsidR="005A2AAD" w:rsidRPr="00B35BD2">
        <w:rPr>
          <w:b/>
          <w:bCs/>
        </w:rPr>
        <w:t xml:space="preserve"> </w:t>
      </w:r>
    </w:p>
    <w:p w14:paraId="1B448CC6" w14:textId="77777777" w:rsidR="001B3DB5" w:rsidRDefault="00B35BD2" w:rsidP="005A2AAD">
      <w:pPr>
        <w:rPr>
          <w:b/>
          <w:bCs/>
        </w:rPr>
      </w:pPr>
      <w:r w:rsidRPr="00B35BD2">
        <w:t>Ba</w:t>
      </w:r>
      <w:r>
        <w:t xml:space="preserve">seline model created using </w:t>
      </w:r>
      <w:proofErr w:type="spellStart"/>
      <w:r w:rsidRPr="00B35BD2">
        <w:rPr>
          <w:b/>
          <w:bCs/>
        </w:rPr>
        <w:t>DummyRegressor</w:t>
      </w:r>
      <w:proofErr w:type="spellEnd"/>
      <w:r>
        <w:rPr>
          <w:b/>
          <w:bCs/>
        </w:rPr>
        <w:t xml:space="preserve"> has score</w:t>
      </w:r>
      <w:r w:rsidR="001B3DB5">
        <w:rPr>
          <w:b/>
          <w:bCs/>
        </w:rPr>
        <w:t>s:</w:t>
      </w:r>
    </w:p>
    <w:p w14:paraId="2DF21962" w14:textId="77777777" w:rsidR="001B3DB5" w:rsidRDefault="001B3DB5" w:rsidP="001B3DB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Absolute error: 710.8795304289841</w:t>
      </w:r>
    </w:p>
    <w:p w14:paraId="3BC47F32" w14:textId="77777777" w:rsidR="001B3DB5" w:rsidRDefault="001B3DB5" w:rsidP="001B3DB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r^2 values -3.011482348158623e-06</w:t>
      </w:r>
    </w:p>
    <w:p w14:paraId="7C507CA6" w14:textId="77777777" w:rsidR="001B3DB5" w:rsidRDefault="001B3DB5" w:rsidP="001B3DB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More than 5 min late or early:  83.42276936026936</w:t>
      </w:r>
    </w:p>
    <w:p w14:paraId="5A18CFF6" w14:textId="351A52ED" w:rsidR="002B189F" w:rsidRPr="0026385B" w:rsidRDefault="001B3DB5" w:rsidP="0026385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More than 10 min late or early:  54.6875</w:t>
      </w:r>
    </w:p>
    <w:p w14:paraId="653B0339" w14:textId="77777777" w:rsidR="002B189F" w:rsidRPr="002B189F" w:rsidRDefault="002B189F" w:rsidP="005A2AAD">
      <w:pPr>
        <w:rPr>
          <w:b/>
          <w:bCs/>
          <w:sz w:val="24"/>
          <w:szCs w:val="24"/>
        </w:rPr>
      </w:pPr>
    </w:p>
    <w:p w14:paraId="023A3C3D" w14:textId="0F25A43D" w:rsidR="002B189F" w:rsidRDefault="00E523C5" w:rsidP="005A2AAD">
      <w:pPr>
        <w:rPr>
          <w:b/>
          <w:bCs/>
        </w:rPr>
      </w:pPr>
      <w:r>
        <w:rPr>
          <w:b/>
          <w:bCs/>
        </w:rPr>
        <w:t>I tried different regression model to fit on initial features</w:t>
      </w:r>
      <w:r w:rsidR="002B189F">
        <w:rPr>
          <w:b/>
          <w:bCs/>
        </w:rPr>
        <w:t xml:space="preserve"> using </w:t>
      </w:r>
      <w:proofErr w:type="spellStart"/>
      <w:r w:rsidR="002B189F">
        <w:rPr>
          <w:b/>
          <w:bCs/>
        </w:rPr>
        <w:t>sklearn</w:t>
      </w:r>
      <w:proofErr w:type="spellEnd"/>
      <w:r w:rsidR="002B189F">
        <w:rPr>
          <w:b/>
          <w:bCs/>
        </w:rPr>
        <w:t xml:space="preserve"> library: </w:t>
      </w:r>
    </w:p>
    <w:p w14:paraId="66FA822E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RandomForestRegressor</w:t>
      </w:r>
      <w:proofErr w:type="spellEnd"/>
    </w:p>
    <w:p w14:paraId="33610B35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r^2 train: 0.8927205443398808</w:t>
      </w:r>
    </w:p>
    <w:p w14:paraId="2CF7CAB2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r^2 test: 0.2869827517007354</w:t>
      </w:r>
    </w:p>
    <w:p w14:paraId="46B140D8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mean Absolute error: 600.69333</w:t>
      </w:r>
    </w:p>
    <w:p w14:paraId="4CF6AF3E" w14:textId="1CA2838B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rmse</w:t>
      </w:r>
      <w:proofErr w:type="spellEnd"/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748.5731047951829</w:t>
      </w:r>
    </w:p>
    <w:p w14:paraId="2EADC47A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% More than 5 min late or early:  80.80000000000001</w:t>
      </w:r>
    </w:p>
    <w:p w14:paraId="5B5745D3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% More than 10 min late or early:  46.0</w:t>
      </w:r>
    </w:p>
    <w:p w14:paraId="3E1E90C3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A44BE7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GradientBoostingRegressor</w:t>
      </w:r>
      <w:proofErr w:type="spellEnd"/>
    </w:p>
    <w:p w14:paraId="7B00A632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r^2 train: 0.40989386827496066</w:t>
      </w:r>
    </w:p>
    <w:p w14:paraId="62F4BEBA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r^2 test: 0.3195823343136316</w:t>
      </w:r>
    </w:p>
    <w:p w14:paraId="2D000073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mean Absolute error: 585.1551341958791</w:t>
      </w:r>
    </w:p>
    <w:p w14:paraId="741E0E6C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rmse</w:t>
      </w:r>
      <w:proofErr w:type="spellEnd"/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731.2602925845564</w:t>
      </w:r>
    </w:p>
    <w:p w14:paraId="13E37694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% More than 5 min late or early:  77.8</w:t>
      </w:r>
    </w:p>
    <w:p w14:paraId="1848C3F7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% More than 10 min late or early:  43.4</w:t>
      </w:r>
    </w:p>
    <w:p w14:paraId="3A92970C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F6290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XGBRegressor</w:t>
      </w:r>
      <w:proofErr w:type="spellEnd"/>
    </w:p>
    <w:p w14:paraId="507500A8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r^2 train: 0.41210216039410386</w:t>
      </w:r>
    </w:p>
    <w:p w14:paraId="33A71EC6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r^2 test: 0.31961737614712316</w:t>
      </w:r>
    </w:p>
    <w:p w14:paraId="192A8817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mean Absolute error: 585.8787283935546</w:t>
      </w:r>
    </w:p>
    <w:p w14:paraId="0FB386A4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rmse</w:t>
      </w:r>
      <w:proofErr w:type="spellEnd"/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731.2414622156275</w:t>
      </w:r>
    </w:p>
    <w:p w14:paraId="5A08749B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% More than 5 min late or early:  77.0</w:t>
      </w:r>
    </w:p>
    <w:p w14:paraId="116E555F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% More than 10 min late or early:  43.0</w:t>
      </w:r>
    </w:p>
    <w:p w14:paraId="50CDE90A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20212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LinearRegression</w:t>
      </w:r>
      <w:proofErr w:type="spellEnd"/>
    </w:p>
    <w:p w14:paraId="5EC6336B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r^2 train: 0.26388757214031955</w:t>
      </w:r>
    </w:p>
    <w:p w14:paraId="74AF89A0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r^2 test: 0.26649911168021223</w:t>
      </w:r>
    </w:p>
    <w:p w14:paraId="62902031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mean Absolute error: 610.3051307223869</w:t>
      </w:r>
    </w:p>
    <w:p w14:paraId="4E2FF288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rmse</w:t>
      </w:r>
      <w:proofErr w:type="spellEnd"/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759.2495157849355</w:t>
      </w:r>
    </w:p>
    <w:p w14:paraId="3F41D0A4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% More than 5 min late or early:  78.8</w:t>
      </w:r>
    </w:p>
    <w:p w14:paraId="5AEDFCD1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% More than 10 min late or early:  47.199999999999996</w:t>
      </w:r>
    </w:p>
    <w:p w14:paraId="7708C493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A35C3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KNeighborsRegressor</w:t>
      </w:r>
      <w:proofErr w:type="spellEnd"/>
    </w:p>
    <w:p w14:paraId="539D4524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r^2 train: 0.2942858940367634</w:t>
      </w:r>
    </w:p>
    <w:p w14:paraId="537264F9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r^2 test: 0.016778251235537223</w:t>
      </w:r>
    </w:p>
    <w:p w14:paraId="023506AA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mean Absolute error: 699.3098</w:t>
      </w:r>
    </w:p>
    <w:p w14:paraId="474D6C2B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rmse</w:t>
      </w:r>
      <w:proofErr w:type="spellEnd"/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879.0426354847642</w:t>
      </w:r>
    </w:p>
    <w:p w14:paraId="05DA0D48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% More than 5 min late or early:  81.6</w:t>
      </w:r>
    </w:p>
    <w:p w14:paraId="193C29E6" w14:textId="77777777" w:rsidR="002701CF" w:rsidRPr="002701CF" w:rsidRDefault="002701CF" w:rsidP="002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1CF">
        <w:rPr>
          <w:rFonts w:ascii="Courier New" w:eastAsia="Times New Roman" w:hAnsi="Courier New" w:cs="Courier New"/>
          <w:color w:val="000000"/>
          <w:sz w:val="20"/>
          <w:szCs w:val="20"/>
        </w:rPr>
        <w:t>% More than 10 min late or early:  52.6</w:t>
      </w:r>
    </w:p>
    <w:p w14:paraId="6B11C31D" w14:textId="77777777" w:rsidR="005A11F8" w:rsidRPr="005A11F8" w:rsidRDefault="005A11F8" w:rsidP="005A11F8">
      <w:r w:rsidRPr="005A11F8">
        <w:rPr>
          <w:b/>
          <w:bCs/>
        </w:rPr>
        <w:t xml:space="preserve">Further Adding features like </w:t>
      </w:r>
    </w:p>
    <w:p w14:paraId="2DCD5355" w14:textId="3712E617" w:rsidR="005A11F8" w:rsidRDefault="005A11F8" w:rsidP="005A11F8">
      <w:pPr>
        <w:pStyle w:val="ListParagraph"/>
        <w:numPr>
          <w:ilvl w:val="0"/>
          <w:numId w:val="17"/>
        </w:numPr>
      </w:pPr>
      <w:proofErr w:type="spellStart"/>
      <w:r>
        <w:t>avg_time_to_prepare_per_category_per_hour</w:t>
      </w:r>
      <w:proofErr w:type="spellEnd"/>
    </w:p>
    <w:p w14:paraId="3902AF7B" w14:textId="77777777" w:rsidR="005A11F8" w:rsidRDefault="005A11F8" w:rsidP="005A11F8">
      <w:pPr>
        <w:pStyle w:val="ListParagraph"/>
        <w:numPr>
          <w:ilvl w:val="0"/>
          <w:numId w:val="17"/>
        </w:numPr>
      </w:pPr>
      <w:proofErr w:type="spellStart"/>
      <w:r>
        <w:t>avg_time_to_prepare_per_category_per_hour</w:t>
      </w:r>
      <w:proofErr w:type="spellEnd"/>
    </w:p>
    <w:p w14:paraId="64A016D9" w14:textId="4E1E764B" w:rsidR="002B189F" w:rsidRDefault="002B189F" w:rsidP="005A2AAD">
      <w:pPr>
        <w:rPr>
          <w:b/>
          <w:bCs/>
        </w:rPr>
      </w:pPr>
    </w:p>
    <w:p w14:paraId="17AE40BB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>RandomForestRegressor</w:t>
      </w:r>
      <w:proofErr w:type="spellEnd"/>
    </w:p>
    <w:p w14:paraId="12F601E1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>r^2 train: 0.9256666438077005</w:t>
      </w:r>
    </w:p>
    <w:p w14:paraId="02B2D435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>r^2 test: 0.5260773304694117</w:t>
      </w:r>
    </w:p>
    <w:p w14:paraId="520F8991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>mean Absolute error: 464.9044400000001</w:t>
      </w:r>
    </w:p>
    <w:p w14:paraId="3530F7F0" w14:textId="23528CC9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>rmse</w:t>
      </w:r>
      <w:proofErr w:type="spellEnd"/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610.2923738989371</w:t>
      </w:r>
    </w:p>
    <w:p w14:paraId="32A48163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>% More than 5 min late or early:  63.6</w:t>
      </w:r>
    </w:p>
    <w:p w14:paraId="6C048C94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>% More than 10 min late or early:  33.4</w:t>
      </w:r>
    </w:p>
    <w:p w14:paraId="0591ECE6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4A39F305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r w:rsidRPr="005A11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GradientBoostingRegressor</w:t>
      </w:r>
      <w:proofErr w:type="spellEnd"/>
    </w:p>
    <w:p w14:paraId="2C2CDAE3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r^2 train: 0.602819234742102</w:t>
      </w:r>
    </w:p>
    <w:p w14:paraId="4FD608A9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r^2 test: 0.5512936861357172</w:t>
      </w:r>
    </w:p>
    <w:p w14:paraId="4F14BF45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mean Absolute error: 452.24597570520774</w:t>
      </w:r>
    </w:p>
    <w:p w14:paraId="69FA8870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r w:rsidRPr="005A11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rmse</w:t>
      </w:r>
      <w:proofErr w:type="spellEnd"/>
      <w:r w:rsidRPr="005A11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593.8343176954317</w:t>
      </w:r>
    </w:p>
    <w:p w14:paraId="04C7ACC3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 More than 5 min late or early:  60.199999999999996</w:t>
      </w:r>
    </w:p>
    <w:p w14:paraId="7B3B701B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 More than 10 min late or early:  31.6</w:t>
      </w:r>
    </w:p>
    <w:p w14:paraId="3248AFA6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7B5161FB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r w:rsidRPr="005A11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XGBRegressor</w:t>
      </w:r>
      <w:proofErr w:type="spellEnd"/>
    </w:p>
    <w:p w14:paraId="7C28D2AA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r^2 train: 0.5989404535318661</w:t>
      </w:r>
    </w:p>
    <w:p w14:paraId="4526C6F5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r^2 test: 0.5493803720051981</w:t>
      </w:r>
    </w:p>
    <w:p w14:paraId="7D7E7284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mean Absolute error: 453.22021801757813</w:t>
      </w:r>
    </w:p>
    <w:p w14:paraId="76FC318E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r w:rsidRPr="005A11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rmse</w:t>
      </w:r>
      <w:proofErr w:type="spellEnd"/>
      <w:r w:rsidRPr="005A11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595.0990457950102</w:t>
      </w:r>
    </w:p>
    <w:p w14:paraId="3487071A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 More than 5 min late or early:  59.199999999999996</w:t>
      </w:r>
    </w:p>
    <w:p w14:paraId="3B283E85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 More than 10 min late or early:  32.0</w:t>
      </w:r>
    </w:p>
    <w:p w14:paraId="11F35880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96D45B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>LinearRegression</w:t>
      </w:r>
      <w:proofErr w:type="spellEnd"/>
    </w:p>
    <w:p w14:paraId="185D8732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>r^2 train: 0.5215933624067564</w:t>
      </w:r>
    </w:p>
    <w:p w14:paraId="57183E5D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>r^2 test: 0.5461541566937305</w:t>
      </w:r>
    </w:p>
    <w:p w14:paraId="7750C11F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>mean Absolute error: 455.9922488975281</w:t>
      </w:r>
    </w:p>
    <w:p w14:paraId="5A772626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>nomalized</w:t>
      </w:r>
      <w:proofErr w:type="spellEnd"/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>rmse</w:t>
      </w:r>
      <w:proofErr w:type="spellEnd"/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21.97935879471616</w:t>
      </w:r>
    </w:p>
    <w:p w14:paraId="27FF6BA1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% More than 5 min late or early:  60.8</w:t>
      </w:r>
    </w:p>
    <w:p w14:paraId="0CD0C194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>% More than 10 min late or early:  30.4</w:t>
      </w:r>
    </w:p>
    <w:p w14:paraId="3F9F062F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D147C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>KNeighborsRegressor</w:t>
      </w:r>
      <w:proofErr w:type="spellEnd"/>
    </w:p>
    <w:p w14:paraId="3AC7C9F7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>r^2 train: 0.5326080222249927</w:t>
      </w:r>
    </w:p>
    <w:p w14:paraId="7EC5FE6D" w14:textId="7AF11729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>r^2 test: 0.33442258185887075</w:t>
      </w:r>
    </w:p>
    <w:p w14:paraId="0CBE907D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>mean Absolute error: 565.5776000000001</w:t>
      </w:r>
    </w:p>
    <w:p w14:paraId="05B9CCAD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>rmse</w:t>
      </w:r>
      <w:proofErr w:type="spellEnd"/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723.2417542150066</w:t>
      </w:r>
    </w:p>
    <w:p w14:paraId="13921FFD" w14:textId="77777777" w:rsidR="005A11F8" w:rsidRP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>% More than 5 min late or early:  69.0</w:t>
      </w:r>
    </w:p>
    <w:p w14:paraId="67E1F357" w14:textId="0E127DB4" w:rsidR="005A11F8" w:rsidRDefault="005A11F8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11F8">
        <w:rPr>
          <w:rFonts w:ascii="Courier New" w:eastAsia="Times New Roman" w:hAnsi="Courier New" w:cs="Courier New"/>
          <w:color w:val="000000"/>
          <w:sz w:val="20"/>
          <w:szCs w:val="20"/>
        </w:rPr>
        <w:t>% More than 10 min late or early:  39.2</w:t>
      </w:r>
    </w:p>
    <w:p w14:paraId="766D14F7" w14:textId="51CA38DF" w:rsidR="002701CF" w:rsidRDefault="002701CF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D34C6" w14:textId="684F18A5" w:rsidR="002701CF" w:rsidRPr="002701CF" w:rsidRDefault="002701CF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</w:rPr>
      </w:pPr>
      <w:r w:rsidRPr="002701CF">
        <w:rPr>
          <w:rFonts w:eastAsia="Times New Roman" w:cs="Courier New"/>
          <w:color w:val="000000"/>
          <w:sz w:val="24"/>
          <w:szCs w:val="24"/>
        </w:rPr>
        <w:t xml:space="preserve">Till now </w:t>
      </w:r>
      <w:proofErr w:type="spellStart"/>
      <w:r w:rsidRPr="005A11F8">
        <w:rPr>
          <w:rFonts w:eastAsia="Times New Roman" w:cs="Courier New"/>
          <w:color w:val="000000"/>
          <w:sz w:val="24"/>
          <w:szCs w:val="24"/>
        </w:rPr>
        <w:t>XGBRegressor</w:t>
      </w:r>
      <w:proofErr w:type="spellEnd"/>
      <w:r w:rsidRPr="002701CF">
        <w:rPr>
          <w:rFonts w:eastAsia="Times New Roman" w:cs="Courier New"/>
          <w:color w:val="000000"/>
          <w:sz w:val="24"/>
          <w:szCs w:val="24"/>
        </w:rPr>
        <w:t xml:space="preserve">/ </w:t>
      </w:r>
      <w:proofErr w:type="spellStart"/>
      <w:r w:rsidRPr="005A11F8">
        <w:rPr>
          <w:rFonts w:eastAsia="Times New Roman" w:cs="Courier New"/>
          <w:color w:val="000000"/>
          <w:sz w:val="24"/>
          <w:szCs w:val="24"/>
        </w:rPr>
        <w:t>GradientBoostingRegressor</w:t>
      </w:r>
      <w:proofErr w:type="spellEnd"/>
      <w:r w:rsidRPr="002701CF">
        <w:rPr>
          <w:rFonts w:eastAsia="Times New Roman" w:cs="Courier New"/>
          <w:color w:val="000000"/>
          <w:sz w:val="24"/>
          <w:szCs w:val="24"/>
        </w:rPr>
        <w:t xml:space="preserve"> are coming out to be winner.</w:t>
      </w:r>
    </w:p>
    <w:p w14:paraId="24B12A07" w14:textId="18EF59ED" w:rsidR="002701CF" w:rsidRDefault="002701CF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</w:rPr>
      </w:pPr>
      <w:r w:rsidRPr="002701CF">
        <w:rPr>
          <w:rFonts w:eastAsia="Times New Roman" w:cs="Courier New"/>
          <w:color w:val="000000"/>
          <w:sz w:val="24"/>
          <w:szCs w:val="24"/>
        </w:rPr>
        <w:t xml:space="preserve">Trying to avoid overfitting by removing non-important features using feature importance of </w:t>
      </w:r>
      <w:proofErr w:type="spellStart"/>
      <w:r w:rsidRPr="002701CF">
        <w:rPr>
          <w:rFonts w:eastAsia="Times New Roman" w:cs="Courier New"/>
          <w:color w:val="000000"/>
          <w:sz w:val="24"/>
          <w:szCs w:val="24"/>
        </w:rPr>
        <w:t>xgboost</w:t>
      </w:r>
      <w:proofErr w:type="spellEnd"/>
      <w:r w:rsidRPr="002701CF">
        <w:rPr>
          <w:rFonts w:eastAsia="Times New Roman" w:cs="Courier New"/>
          <w:color w:val="000000"/>
          <w:sz w:val="24"/>
          <w:szCs w:val="24"/>
        </w:rPr>
        <w:t xml:space="preserve">. </w:t>
      </w:r>
    </w:p>
    <w:p w14:paraId="3B3CA534" w14:textId="209A89D1" w:rsidR="0026385B" w:rsidRDefault="0026385B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</w:rPr>
      </w:pPr>
    </w:p>
    <w:p w14:paraId="3159A23B" w14:textId="15D8DA55" w:rsidR="002701CF" w:rsidRDefault="0026385B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Feature Importance: </w:t>
      </w:r>
    </w:p>
    <w:p w14:paraId="1BF6E609" w14:textId="77777777" w:rsidR="0026385B" w:rsidRPr="0026385B" w:rsidRDefault="0026385B" w:rsidP="0026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Variable: </w:t>
      </w:r>
      <w:proofErr w:type="spellStart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>avg_time_to_prepare_store_hour</w:t>
      </w:r>
      <w:proofErr w:type="spellEnd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Importance: 0.4000000059604645</w:t>
      </w:r>
    </w:p>
    <w:p w14:paraId="69E39F8A" w14:textId="77777777" w:rsidR="0026385B" w:rsidRPr="0026385B" w:rsidRDefault="0026385B" w:rsidP="0026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Variable: </w:t>
      </w:r>
      <w:proofErr w:type="spellStart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>estimated_store_to_consumer_driving_duration</w:t>
      </w:r>
      <w:proofErr w:type="spellEnd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Importance: 0.10000000149011612</w:t>
      </w:r>
    </w:p>
    <w:p w14:paraId="5C6C5AC8" w14:textId="77777777" w:rsidR="0026385B" w:rsidRPr="0026385B" w:rsidRDefault="0026385B" w:rsidP="0026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Variable: </w:t>
      </w:r>
      <w:proofErr w:type="spellStart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>estimated_order_place_duration</w:t>
      </w:r>
      <w:proofErr w:type="spellEnd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Importance: 0.05999999865889549</w:t>
      </w:r>
    </w:p>
    <w:p w14:paraId="43E388D7" w14:textId="77777777" w:rsidR="0026385B" w:rsidRPr="0026385B" w:rsidRDefault="0026385B" w:rsidP="0026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>Variable: subtotal             Importance: 0.05000000074505806</w:t>
      </w:r>
    </w:p>
    <w:p w14:paraId="0B058650" w14:textId="77777777" w:rsidR="0026385B" w:rsidRPr="0026385B" w:rsidRDefault="0026385B" w:rsidP="0026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Variable: </w:t>
      </w:r>
      <w:proofErr w:type="spellStart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>total_outstanding_orders</w:t>
      </w:r>
      <w:proofErr w:type="spellEnd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Importance: 0.05000000074505806</w:t>
      </w:r>
    </w:p>
    <w:p w14:paraId="6DFE553F" w14:textId="77777777" w:rsidR="0026385B" w:rsidRPr="0026385B" w:rsidRDefault="0026385B" w:rsidP="0026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Variable: </w:t>
      </w:r>
      <w:proofErr w:type="spellStart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>hour_created</w:t>
      </w:r>
      <w:proofErr w:type="spellEnd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Importance: 0.05000000074505806</w:t>
      </w:r>
    </w:p>
    <w:p w14:paraId="511935D7" w14:textId="77777777" w:rsidR="0026385B" w:rsidRPr="0026385B" w:rsidRDefault="0026385B" w:rsidP="0026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Variable: </w:t>
      </w:r>
      <w:proofErr w:type="spellStart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>day_week</w:t>
      </w:r>
      <w:proofErr w:type="spellEnd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Importance: 0.03999999910593033</w:t>
      </w:r>
    </w:p>
    <w:p w14:paraId="4F335EEF" w14:textId="77777777" w:rsidR="0026385B" w:rsidRPr="0026385B" w:rsidRDefault="0026385B" w:rsidP="0026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>Variable: day                  Importance: 0.03999999910593033</w:t>
      </w:r>
    </w:p>
    <w:p w14:paraId="00CDCAE6" w14:textId="77777777" w:rsidR="0026385B" w:rsidRPr="0026385B" w:rsidRDefault="0026385B" w:rsidP="0026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Variable: </w:t>
      </w:r>
      <w:proofErr w:type="spellStart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>num_distinct_items</w:t>
      </w:r>
      <w:proofErr w:type="spellEnd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Importance: 0.029999999329447746</w:t>
      </w:r>
    </w:p>
    <w:p w14:paraId="71ED8563" w14:textId="77777777" w:rsidR="0026385B" w:rsidRPr="0026385B" w:rsidRDefault="0026385B" w:rsidP="0026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Variable: </w:t>
      </w:r>
      <w:proofErr w:type="spellStart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>total_onshift_dashers</w:t>
      </w:r>
      <w:proofErr w:type="spellEnd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Importance: 0.029999999329447746</w:t>
      </w:r>
    </w:p>
    <w:p w14:paraId="40230AC5" w14:textId="77777777" w:rsidR="0026385B" w:rsidRPr="0026385B" w:rsidRDefault="0026385B" w:rsidP="0026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Variable: </w:t>
      </w:r>
      <w:proofErr w:type="spellStart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>total_busy_dashers</w:t>
      </w:r>
      <w:proofErr w:type="spellEnd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Importance: 0.029999999329447746</w:t>
      </w:r>
    </w:p>
    <w:p w14:paraId="1B610AD9" w14:textId="77777777" w:rsidR="0026385B" w:rsidRPr="0026385B" w:rsidRDefault="0026385B" w:rsidP="0026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Variable: </w:t>
      </w:r>
      <w:proofErr w:type="spellStart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>market_id</w:t>
      </w:r>
      <w:proofErr w:type="spellEnd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Importance: 0.019999999552965164</w:t>
      </w:r>
    </w:p>
    <w:p w14:paraId="74E9F428" w14:textId="77777777" w:rsidR="0026385B" w:rsidRPr="0026385B" w:rsidRDefault="0026385B" w:rsidP="0026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Variable: </w:t>
      </w:r>
      <w:proofErr w:type="spellStart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>order_protocol</w:t>
      </w:r>
      <w:proofErr w:type="spellEnd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Importance: 0.019999999552965164</w:t>
      </w:r>
    </w:p>
    <w:p w14:paraId="4E488DC1" w14:textId="77777777" w:rsidR="0026385B" w:rsidRPr="0026385B" w:rsidRDefault="0026385B" w:rsidP="0026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Variable: </w:t>
      </w:r>
      <w:proofErr w:type="spellStart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>min_item_price</w:t>
      </w:r>
      <w:proofErr w:type="spellEnd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Importance: 0.019999999552965164</w:t>
      </w:r>
    </w:p>
    <w:p w14:paraId="5072FC41" w14:textId="77777777" w:rsidR="0026385B" w:rsidRPr="0026385B" w:rsidRDefault="0026385B" w:rsidP="0026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Variable: </w:t>
      </w:r>
      <w:proofErr w:type="spellStart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>max_item_price</w:t>
      </w:r>
      <w:proofErr w:type="spellEnd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Importance: 0.019999999552965164</w:t>
      </w:r>
    </w:p>
    <w:p w14:paraId="66442CF7" w14:textId="77777777" w:rsidR="0026385B" w:rsidRPr="0026385B" w:rsidRDefault="0026385B" w:rsidP="0026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Variable: </w:t>
      </w:r>
      <w:proofErr w:type="spellStart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>avg_time_to_prepare_cat_hour</w:t>
      </w:r>
      <w:proofErr w:type="spellEnd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Importance: 0.019999999552965164</w:t>
      </w:r>
    </w:p>
    <w:p w14:paraId="607DFA63" w14:textId="77777777" w:rsidR="0026385B" w:rsidRPr="0026385B" w:rsidRDefault="0026385B" w:rsidP="0026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Variable: </w:t>
      </w:r>
      <w:proofErr w:type="spellStart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>store_id</w:t>
      </w:r>
      <w:proofErr w:type="spellEnd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Importance: 0.009999999776482582</w:t>
      </w:r>
    </w:p>
    <w:p w14:paraId="5BFB8F11" w14:textId="77777777" w:rsidR="0026385B" w:rsidRPr="0026385B" w:rsidRDefault="0026385B" w:rsidP="0026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Variable: </w:t>
      </w:r>
      <w:proofErr w:type="spellStart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>store_primary_category</w:t>
      </w:r>
      <w:proofErr w:type="spellEnd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Importance: 0.009999999776482582</w:t>
      </w:r>
    </w:p>
    <w:p w14:paraId="5CAC569E" w14:textId="77777777" w:rsidR="0026385B" w:rsidRPr="0026385B" w:rsidRDefault="0026385B" w:rsidP="0026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Variable: </w:t>
      </w:r>
      <w:proofErr w:type="spellStart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>total_items</w:t>
      </w:r>
      <w:proofErr w:type="spellEnd"/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Importance: 0.009999999776482582</w:t>
      </w:r>
    </w:p>
    <w:p w14:paraId="5A83C443" w14:textId="77777777" w:rsidR="0026385B" w:rsidRPr="0026385B" w:rsidRDefault="0026385B" w:rsidP="0026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85B">
        <w:rPr>
          <w:rFonts w:ascii="Courier New" w:eastAsia="Times New Roman" w:hAnsi="Courier New" w:cs="Courier New"/>
          <w:color w:val="000000"/>
          <w:sz w:val="20"/>
          <w:szCs w:val="20"/>
        </w:rPr>
        <w:t>Number of features for 95% importance: 15</w:t>
      </w:r>
    </w:p>
    <w:p w14:paraId="752731FD" w14:textId="63A5ED2B" w:rsidR="0026385B" w:rsidRPr="0026385B" w:rsidRDefault="0026385B" w:rsidP="0026385B">
      <w:pPr>
        <w:shd w:val="clear" w:color="auto" w:fill="FFFFFF"/>
        <w:spacing w:before="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6385B">
        <w:rPr>
          <w:rFonts w:eastAsia="Times New Roman" w:cs="Courier New"/>
          <w:noProof/>
          <w:color w:val="000000"/>
          <w:sz w:val="24"/>
          <w:szCs w:val="24"/>
        </w:rPr>
        <w:lastRenderedPageBreak/>
        <w:drawing>
          <wp:inline distT="0" distB="0" distL="0" distR="0" wp14:anchorId="49ECC964" wp14:editId="079DB69E">
            <wp:extent cx="4810125" cy="6029325"/>
            <wp:effectExtent l="0" t="0" r="9525" b="0"/>
            <wp:docPr id="9" name="Picture 9" descr="C:\Users\Prajakta Gujarathi\AppData\Local\Microsoft\Windows\INetCache\Content.MSO\B993D5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rajakta Gujarathi\AppData\Local\Microsoft\Windows\INetCache\Content.MSO\B993D51D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FDB1" w14:textId="07890D9B" w:rsidR="002701CF" w:rsidRDefault="002701CF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Removing un-important features from training increased sc</w:t>
      </w:r>
      <w:r w:rsidR="005B776C">
        <w:rPr>
          <w:rFonts w:eastAsia="Times New Roman" w:cs="Courier New"/>
          <w:color w:val="000000"/>
          <w:sz w:val="24"/>
          <w:szCs w:val="24"/>
        </w:rPr>
        <w:t>ore slightly:</w:t>
      </w:r>
    </w:p>
    <w:p w14:paraId="624AB05F" w14:textId="77777777" w:rsidR="005B776C" w:rsidRPr="005B776C" w:rsidRDefault="005B776C" w:rsidP="005B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B776C">
        <w:rPr>
          <w:rFonts w:ascii="Courier New" w:eastAsia="Times New Roman" w:hAnsi="Courier New" w:cs="Courier New"/>
          <w:color w:val="000000"/>
          <w:sz w:val="20"/>
          <w:szCs w:val="20"/>
        </w:rPr>
        <w:t>GradientBoostingRegressor</w:t>
      </w:r>
      <w:proofErr w:type="spellEnd"/>
    </w:p>
    <w:p w14:paraId="30746E9F" w14:textId="77777777" w:rsidR="005B776C" w:rsidRPr="005B776C" w:rsidRDefault="005B776C" w:rsidP="005B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776C">
        <w:rPr>
          <w:rFonts w:ascii="Courier New" w:eastAsia="Times New Roman" w:hAnsi="Courier New" w:cs="Courier New"/>
          <w:color w:val="000000"/>
          <w:sz w:val="20"/>
          <w:szCs w:val="20"/>
        </w:rPr>
        <w:t>mean Absolute error: 450.74334476667855</w:t>
      </w:r>
    </w:p>
    <w:p w14:paraId="718715C8" w14:textId="77777777" w:rsidR="005B776C" w:rsidRPr="005B776C" w:rsidRDefault="005B776C" w:rsidP="005B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776C">
        <w:rPr>
          <w:rFonts w:ascii="Courier New" w:eastAsia="Times New Roman" w:hAnsi="Courier New" w:cs="Courier New"/>
          <w:color w:val="000000"/>
          <w:sz w:val="20"/>
          <w:szCs w:val="20"/>
        </w:rPr>
        <w:t>% More than 5 min late or early:  59.4</w:t>
      </w:r>
    </w:p>
    <w:p w14:paraId="665B846D" w14:textId="77777777" w:rsidR="005B776C" w:rsidRPr="005B776C" w:rsidRDefault="005B776C" w:rsidP="005B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776C">
        <w:rPr>
          <w:rFonts w:ascii="Courier New" w:eastAsia="Times New Roman" w:hAnsi="Courier New" w:cs="Courier New"/>
          <w:color w:val="000000"/>
          <w:sz w:val="20"/>
          <w:szCs w:val="20"/>
        </w:rPr>
        <w:t>% More than 10 min late or early:  31.0</w:t>
      </w:r>
    </w:p>
    <w:p w14:paraId="5FF443A7" w14:textId="77777777" w:rsidR="005B776C" w:rsidRPr="005B776C" w:rsidRDefault="005B776C" w:rsidP="005B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2023F9" w14:textId="77777777" w:rsidR="005B776C" w:rsidRPr="005B776C" w:rsidRDefault="005B776C" w:rsidP="005B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B776C">
        <w:rPr>
          <w:rFonts w:ascii="Courier New" w:eastAsia="Times New Roman" w:hAnsi="Courier New" w:cs="Courier New"/>
          <w:color w:val="000000"/>
          <w:sz w:val="20"/>
          <w:szCs w:val="20"/>
        </w:rPr>
        <w:t>XGBRegressor</w:t>
      </w:r>
      <w:proofErr w:type="spellEnd"/>
    </w:p>
    <w:p w14:paraId="3A84644A" w14:textId="77777777" w:rsidR="005B776C" w:rsidRPr="005B776C" w:rsidRDefault="005B776C" w:rsidP="005B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776C">
        <w:rPr>
          <w:rFonts w:ascii="Courier New" w:eastAsia="Times New Roman" w:hAnsi="Courier New" w:cs="Courier New"/>
          <w:color w:val="000000"/>
          <w:sz w:val="20"/>
          <w:szCs w:val="20"/>
        </w:rPr>
        <w:t>mean Absolute error: 452.04122424316404</w:t>
      </w:r>
    </w:p>
    <w:p w14:paraId="372FBEB1" w14:textId="77777777" w:rsidR="005B776C" w:rsidRPr="005B776C" w:rsidRDefault="005B776C" w:rsidP="005B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776C">
        <w:rPr>
          <w:rFonts w:ascii="Courier New" w:eastAsia="Times New Roman" w:hAnsi="Courier New" w:cs="Courier New"/>
          <w:color w:val="000000"/>
          <w:sz w:val="20"/>
          <w:szCs w:val="20"/>
        </w:rPr>
        <w:t>% More than 5 min late or early:  58.4</w:t>
      </w:r>
    </w:p>
    <w:p w14:paraId="3DB35C06" w14:textId="77777777" w:rsidR="005B776C" w:rsidRPr="005B776C" w:rsidRDefault="005B776C" w:rsidP="005B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776C">
        <w:rPr>
          <w:rFonts w:ascii="Courier New" w:eastAsia="Times New Roman" w:hAnsi="Courier New" w:cs="Courier New"/>
          <w:color w:val="000000"/>
          <w:sz w:val="20"/>
          <w:szCs w:val="20"/>
        </w:rPr>
        <w:t>% More than 10 min late or early:  31.4</w:t>
      </w:r>
    </w:p>
    <w:p w14:paraId="2FDBB014" w14:textId="77777777" w:rsidR="005B776C" w:rsidRPr="005A11F8" w:rsidRDefault="005B776C" w:rsidP="005A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</w:rPr>
      </w:pPr>
    </w:p>
    <w:p w14:paraId="01ACFB02" w14:textId="77777777" w:rsidR="005A11F8" w:rsidRDefault="005A11F8" w:rsidP="005A2AAD">
      <w:pPr>
        <w:rPr>
          <w:b/>
          <w:bCs/>
        </w:rPr>
      </w:pPr>
    </w:p>
    <w:p w14:paraId="189F02B0" w14:textId="4335E723" w:rsidR="00E523C5" w:rsidRDefault="005B776C" w:rsidP="005A2AAD">
      <w:pPr>
        <w:rPr>
          <w:b/>
          <w:bCs/>
        </w:rPr>
      </w:pPr>
      <w:r>
        <w:rPr>
          <w:b/>
          <w:bCs/>
        </w:rPr>
        <w:t xml:space="preserve">Model tuning: </w:t>
      </w:r>
    </w:p>
    <w:p w14:paraId="3E489087" w14:textId="77777777" w:rsidR="009404EA" w:rsidRPr="009404EA" w:rsidRDefault="009404EA" w:rsidP="00940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404EA">
        <w:rPr>
          <w:rFonts w:ascii="Courier New" w:eastAsia="Times New Roman" w:hAnsi="Courier New" w:cs="Courier New"/>
          <w:color w:val="000000"/>
          <w:sz w:val="21"/>
          <w:szCs w:val="21"/>
        </w:rPr>
        <w:t>XGBRegressor</w:t>
      </w:r>
      <w:proofErr w:type="spellEnd"/>
    </w:p>
    <w:p w14:paraId="5850EC9A" w14:textId="77777777" w:rsidR="009404EA" w:rsidRPr="009404EA" w:rsidRDefault="009404EA" w:rsidP="00940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04EA">
        <w:rPr>
          <w:rFonts w:ascii="Courier New" w:eastAsia="Times New Roman" w:hAnsi="Courier New" w:cs="Courier New"/>
          <w:color w:val="000000"/>
          <w:sz w:val="21"/>
          <w:szCs w:val="21"/>
        </w:rPr>
        <w:t>mean Absolute error: 446.5844482849121</w:t>
      </w:r>
    </w:p>
    <w:p w14:paraId="6B7E56C5" w14:textId="77777777" w:rsidR="009404EA" w:rsidRPr="009404EA" w:rsidRDefault="009404EA" w:rsidP="00940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04EA">
        <w:rPr>
          <w:rFonts w:ascii="Courier New" w:eastAsia="Times New Roman" w:hAnsi="Courier New" w:cs="Courier New"/>
          <w:color w:val="000000"/>
          <w:sz w:val="21"/>
          <w:szCs w:val="21"/>
        </w:rPr>
        <w:t>% More than 5 min late or early:  59.03</w:t>
      </w:r>
    </w:p>
    <w:p w14:paraId="68D3BAC6" w14:textId="4D21C802" w:rsidR="009404EA" w:rsidRDefault="009404EA" w:rsidP="00940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04EA">
        <w:rPr>
          <w:rFonts w:ascii="Courier New" w:eastAsia="Times New Roman" w:hAnsi="Courier New" w:cs="Courier New"/>
          <w:color w:val="000000"/>
          <w:sz w:val="21"/>
          <w:szCs w:val="21"/>
        </w:rPr>
        <w:t>% More than 10 min late or early:  26.240000000000002</w:t>
      </w:r>
    </w:p>
    <w:p w14:paraId="2402C175" w14:textId="18C458FB" w:rsidR="009404EA" w:rsidRDefault="009404EA" w:rsidP="00940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9666DB" w14:textId="2707EA7D" w:rsidR="009404EA" w:rsidRDefault="009404EA" w:rsidP="00940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So, the </w:t>
      </w:r>
      <w:r w:rsidR="00FE3AC3">
        <w:rPr>
          <w:rFonts w:ascii="Courier New" w:eastAsia="Times New Roman" w:hAnsi="Courier New" w:cs="Courier New"/>
          <w:color w:val="000000"/>
          <w:sz w:val="21"/>
          <w:szCs w:val="21"/>
        </w:rPr>
        <w:t>reduction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10 min delay from </w:t>
      </w:r>
      <w:r w:rsidR="0026385B">
        <w:rPr>
          <w:rFonts w:ascii="Courier New" w:eastAsia="Times New Roman" w:hAnsi="Courier New" w:cs="Courier New"/>
          <w:color w:val="000000"/>
          <w:sz w:val="21"/>
          <w:szCs w:val="21"/>
        </w:rPr>
        <w:t>54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% to 26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%</w:t>
      </w:r>
      <w:r w:rsidR="00FE3A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,</w:t>
      </w:r>
      <w:proofErr w:type="gramEnd"/>
      <w:r w:rsidR="00FE3A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5 min delay from </w:t>
      </w:r>
      <w:r w:rsidR="0026385B">
        <w:rPr>
          <w:rFonts w:ascii="Courier New" w:eastAsia="Times New Roman" w:hAnsi="Courier New" w:cs="Courier New"/>
          <w:color w:val="000000"/>
          <w:sz w:val="21"/>
          <w:szCs w:val="21"/>
        </w:rPr>
        <w:t>8</w:t>
      </w:r>
      <w:r w:rsidR="00FE3AC3">
        <w:rPr>
          <w:rFonts w:ascii="Courier New" w:eastAsia="Times New Roman" w:hAnsi="Courier New" w:cs="Courier New"/>
          <w:color w:val="000000"/>
          <w:sz w:val="21"/>
          <w:szCs w:val="21"/>
        </w:rPr>
        <w:t>3% to 26%</w:t>
      </w:r>
      <w:r w:rsidR="002638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baseline model to tuned model! </w:t>
      </w:r>
    </w:p>
    <w:p w14:paraId="75BB7634" w14:textId="77777777" w:rsidR="0026385B" w:rsidRDefault="0026385B" w:rsidP="00940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CD68A8" w14:textId="38B3FA19" w:rsidR="00FE3AC3" w:rsidRDefault="0026385B" w:rsidP="00940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Also,</w:t>
      </w:r>
      <w:r w:rsidR="00FE3A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MAE is 446 which is like 7.4 mins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error rate</w:t>
      </w:r>
      <w:r w:rsidR="001B3DB5">
        <w:rPr>
          <w:rFonts w:ascii="Courier New" w:eastAsia="Times New Roman" w:hAnsi="Courier New" w:cs="Courier New"/>
          <w:color w:val="000000"/>
          <w:sz w:val="21"/>
          <w:szCs w:val="21"/>
        </w:rPr>
        <w:t>!</w:t>
      </w:r>
    </w:p>
    <w:p w14:paraId="3FE68CCC" w14:textId="4FB6930E" w:rsidR="00395A29" w:rsidRDefault="00395A29" w:rsidP="00395A29">
      <w:pPr>
        <w:pStyle w:val="Heading1"/>
        <w:rPr>
          <w:rFonts w:eastAsia="Times New Roman"/>
        </w:rPr>
      </w:pPr>
      <w:bookmarkStart w:id="5" w:name="_GoBack"/>
      <w:bookmarkEnd w:id="5"/>
      <w:r>
        <w:rPr>
          <w:rFonts w:eastAsia="Times New Roman"/>
        </w:rPr>
        <w:t>Improvements:</w:t>
      </w:r>
    </w:p>
    <w:p w14:paraId="3C97DD14" w14:textId="77777777" w:rsidR="00395A29" w:rsidRDefault="00395A29" w:rsidP="00940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4F02EC" w14:textId="180ADDCE" w:rsidR="009404EA" w:rsidRDefault="00395A29" w:rsidP="00940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eastAsia="Times New Roman" w:cs="Courier New"/>
          <w:color w:val="000000"/>
          <w:sz w:val="24"/>
          <w:szCs w:val="24"/>
        </w:rPr>
      </w:pPr>
      <w:r w:rsidRPr="00395A29">
        <w:rPr>
          <w:rFonts w:eastAsia="Times New Roman" w:cs="Courier New"/>
          <w:color w:val="000000"/>
          <w:sz w:val="24"/>
          <w:szCs w:val="24"/>
        </w:rPr>
        <w:t>Following are few</w:t>
      </w:r>
      <w:r w:rsidR="009404EA" w:rsidRPr="00395A29">
        <w:rPr>
          <w:rFonts w:eastAsia="Times New Roman" w:cs="Courier New"/>
          <w:color w:val="000000"/>
          <w:sz w:val="24"/>
          <w:szCs w:val="24"/>
        </w:rPr>
        <w:t xml:space="preserve"> Feature</w:t>
      </w:r>
      <w:r w:rsidR="00573A0A">
        <w:rPr>
          <w:rFonts w:eastAsia="Times New Roman" w:cs="Courier New"/>
          <w:color w:val="000000"/>
          <w:sz w:val="24"/>
          <w:szCs w:val="24"/>
        </w:rPr>
        <w:t>s</w:t>
      </w:r>
      <w:r w:rsidR="009404EA" w:rsidRPr="00395A29">
        <w:rPr>
          <w:rFonts w:eastAsia="Times New Roman" w:cs="Courier New"/>
          <w:color w:val="000000"/>
          <w:sz w:val="24"/>
          <w:szCs w:val="24"/>
        </w:rPr>
        <w:t xml:space="preserve"> that </w:t>
      </w:r>
      <w:r w:rsidRPr="00395A29">
        <w:rPr>
          <w:rFonts w:eastAsia="Times New Roman" w:cs="Courier New"/>
          <w:color w:val="000000"/>
          <w:sz w:val="24"/>
          <w:szCs w:val="24"/>
        </w:rPr>
        <w:t xml:space="preserve">could be added for more improvement: </w:t>
      </w:r>
    </w:p>
    <w:p w14:paraId="73EBF875" w14:textId="42AF39E7" w:rsidR="00573A0A" w:rsidRDefault="00573A0A" w:rsidP="00940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eastAsia="Times New Roman" w:cs="Courier New"/>
          <w:color w:val="000000"/>
          <w:sz w:val="24"/>
          <w:szCs w:val="24"/>
        </w:rPr>
      </w:pPr>
    </w:p>
    <w:p w14:paraId="531A10B1" w14:textId="190D3471" w:rsidR="00FE3AC3" w:rsidRDefault="00573A0A" w:rsidP="00940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-</w:t>
      </w:r>
      <w:r w:rsidRPr="00FE3AC3">
        <w:rPr>
          <w:rFonts w:eastAsia="Times New Roman" w:cs="Courier New"/>
          <w:b/>
          <w:bCs/>
          <w:color w:val="000000"/>
          <w:sz w:val="24"/>
          <w:szCs w:val="24"/>
        </w:rPr>
        <w:t>Exact location of dasher at the time of order creation</w:t>
      </w:r>
      <w:r>
        <w:rPr>
          <w:rFonts w:eastAsia="Times New Roman" w:cs="Courier New"/>
          <w:color w:val="000000"/>
          <w:sz w:val="24"/>
          <w:szCs w:val="24"/>
        </w:rPr>
        <w:t xml:space="preserve">, so </w:t>
      </w:r>
      <w:r w:rsidR="00FE3AC3">
        <w:rPr>
          <w:rFonts w:eastAsia="Times New Roman" w:cs="Courier New"/>
          <w:color w:val="000000"/>
          <w:sz w:val="24"/>
          <w:szCs w:val="24"/>
        </w:rPr>
        <w:t>in order</w:t>
      </w:r>
      <w:r>
        <w:rPr>
          <w:rFonts w:eastAsia="Times New Roman" w:cs="Courier New"/>
          <w:color w:val="000000"/>
          <w:sz w:val="24"/>
          <w:szCs w:val="24"/>
        </w:rPr>
        <w:t xml:space="preserve"> to determine pick-up time required for dasher.</w:t>
      </w:r>
    </w:p>
    <w:p w14:paraId="040B27F7" w14:textId="46BB2091" w:rsidR="00573A0A" w:rsidRDefault="00573A0A" w:rsidP="00940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-</w:t>
      </w:r>
      <w:r w:rsidRPr="00FE3AC3">
        <w:rPr>
          <w:rFonts w:eastAsia="Times New Roman" w:cs="Courier New"/>
          <w:b/>
          <w:bCs/>
          <w:color w:val="000000"/>
          <w:sz w:val="24"/>
          <w:szCs w:val="24"/>
        </w:rPr>
        <w:t>Exact address of store and customer</w:t>
      </w:r>
      <w:r>
        <w:rPr>
          <w:rFonts w:eastAsia="Times New Roman" w:cs="Courier New"/>
          <w:color w:val="000000"/>
          <w:sz w:val="24"/>
          <w:szCs w:val="24"/>
        </w:rPr>
        <w:t xml:space="preserve"> for getting better understanding of available parking, elevators, gate-code which can be huge factor is delays</w:t>
      </w:r>
    </w:p>
    <w:p w14:paraId="48EAF986" w14:textId="6F857C3B" w:rsidR="00573A0A" w:rsidRDefault="00573A0A" w:rsidP="00940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-</w:t>
      </w:r>
      <w:r w:rsidRPr="00FE3AC3">
        <w:rPr>
          <w:rFonts w:eastAsia="Times New Roman" w:cs="Courier New"/>
          <w:b/>
          <w:bCs/>
          <w:color w:val="000000"/>
          <w:sz w:val="24"/>
          <w:szCs w:val="24"/>
        </w:rPr>
        <w:t>Distance between pickup location and delivery location</w:t>
      </w:r>
    </w:p>
    <w:p w14:paraId="6EFBE4AF" w14:textId="77777777" w:rsidR="00FE3AC3" w:rsidRDefault="00FE3AC3" w:rsidP="00940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eastAsia="Times New Roman" w:cs="Courier New"/>
          <w:color w:val="000000"/>
          <w:sz w:val="24"/>
          <w:szCs w:val="24"/>
        </w:rPr>
      </w:pPr>
    </w:p>
    <w:p w14:paraId="2E5A558A" w14:textId="5080F426" w:rsidR="00FE3AC3" w:rsidRPr="00FE3AC3" w:rsidRDefault="00FE3AC3" w:rsidP="00940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eastAsia="Times New Roman" w:cs="Courier New"/>
          <w:b/>
          <w:bCs/>
          <w:color w:val="000000"/>
          <w:sz w:val="24"/>
          <w:szCs w:val="24"/>
        </w:rPr>
      </w:pPr>
      <w:r w:rsidRPr="00FE3AC3">
        <w:rPr>
          <w:rFonts w:eastAsia="Times New Roman" w:cs="Courier New"/>
          <w:b/>
          <w:bCs/>
          <w:color w:val="000000"/>
          <w:sz w:val="24"/>
          <w:szCs w:val="24"/>
        </w:rPr>
        <w:t>Total delivery time = pick-up time + travel time + drop off time</w:t>
      </w:r>
    </w:p>
    <w:p w14:paraId="7E234944" w14:textId="77777777" w:rsidR="00FE3AC3" w:rsidRDefault="00FE3AC3" w:rsidP="00940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eastAsia="Times New Roman" w:cs="Courier New"/>
          <w:color w:val="000000"/>
          <w:sz w:val="24"/>
          <w:szCs w:val="24"/>
        </w:rPr>
      </w:pPr>
    </w:p>
    <w:p w14:paraId="34E09F09" w14:textId="080D53E2" w:rsidR="00573A0A" w:rsidRDefault="00573A0A" w:rsidP="00940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-Kind of </w:t>
      </w:r>
      <w:r w:rsidRPr="00FE3AC3">
        <w:rPr>
          <w:rFonts w:eastAsia="Times New Roman" w:cs="Courier New"/>
          <w:b/>
          <w:bCs/>
          <w:color w:val="000000"/>
          <w:sz w:val="24"/>
          <w:szCs w:val="24"/>
        </w:rPr>
        <w:t>vehicle dasher</w:t>
      </w:r>
      <w:r>
        <w:rPr>
          <w:rFonts w:eastAsia="Times New Roman" w:cs="Courier New"/>
          <w:color w:val="000000"/>
          <w:sz w:val="24"/>
          <w:szCs w:val="24"/>
        </w:rPr>
        <w:t xml:space="preserve"> is using (bicycle, car, scooter </w:t>
      </w:r>
      <w:proofErr w:type="spellStart"/>
      <w:proofErr w:type="gramStart"/>
      <w:r>
        <w:rPr>
          <w:rFonts w:eastAsia="Times New Roman" w:cs="Courier New"/>
          <w:color w:val="000000"/>
          <w:sz w:val="24"/>
          <w:szCs w:val="24"/>
        </w:rPr>
        <w:t>etc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)</w:t>
      </w:r>
      <w:proofErr w:type="gramEnd"/>
    </w:p>
    <w:p w14:paraId="0257B9C8" w14:textId="5B36C1F4" w:rsidR="00573A0A" w:rsidRDefault="00573A0A" w:rsidP="00940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- Keeping database of </w:t>
      </w:r>
      <w:r w:rsidRPr="00FE3AC3">
        <w:rPr>
          <w:rFonts w:eastAsia="Times New Roman" w:cs="Courier New"/>
          <w:b/>
          <w:bCs/>
          <w:color w:val="000000"/>
          <w:sz w:val="24"/>
          <w:szCs w:val="24"/>
        </w:rPr>
        <w:t>avg time required for each store per hour of the day</w:t>
      </w:r>
      <w:r w:rsidR="00FE3AC3">
        <w:rPr>
          <w:rFonts w:eastAsia="Times New Roman" w:cs="Courier New"/>
          <w:color w:val="000000"/>
          <w:sz w:val="24"/>
          <w:szCs w:val="24"/>
        </w:rPr>
        <w:t>. Few stores might take more time to prepare or busy during certain time of the day than other time or other stores.</w:t>
      </w:r>
      <w:r>
        <w:rPr>
          <w:rFonts w:eastAsia="Times New Roman" w:cs="Courier New"/>
          <w:color w:val="000000"/>
          <w:sz w:val="24"/>
          <w:szCs w:val="24"/>
        </w:rPr>
        <w:t xml:space="preserve"> </w:t>
      </w:r>
    </w:p>
    <w:p w14:paraId="6DCBD563" w14:textId="2A758B8C" w:rsidR="00FE3AC3" w:rsidRDefault="00FE3AC3" w:rsidP="00FE3AC3">
      <w:pPr>
        <w:pStyle w:val="Heading1"/>
        <w:rPr>
          <w:rFonts w:eastAsia="Times New Roman"/>
        </w:rPr>
      </w:pPr>
      <w:r w:rsidRPr="00FE3AC3">
        <w:rPr>
          <w:rFonts w:eastAsia="Times New Roman"/>
        </w:rPr>
        <w:t xml:space="preserve">Extra Work: </w:t>
      </w:r>
    </w:p>
    <w:p w14:paraId="0196C327" w14:textId="503E81B3" w:rsidR="00395A29" w:rsidRPr="009404EA" w:rsidRDefault="00FE3AC3" w:rsidP="0026385B">
      <w:r>
        <w:t>As a fan of Quantile Regression, I thought this might be problem where we can use Quantile Regression. I did not get enough time to finish of my work. But it might give us better prediction window for such problem statements.</w:t>
      </w:r>
    </w:p>
    <w:p w14:paraId="44437703" w14:textId="77777777" w:rsidR="00DB7969" w:rsidRDefault="00DB7969" w:rsidP="00DB7969"/>
    <w:sectPr w:rsidR="00DB7969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48307" w14:textId="77777777" w:rsidR="00452576" w:rsidRDefault="00452576" w:rsidP="00C6554A">
      <w:pPr>
        <w:spacing w:before="0" w:after="0" w:line="240" w:lineRule="auto"/>
      </w:pPr>
      <w:r>
        <w:separator/>
      </w:r>
    </w:p>
  </w:endnote>
  <w:endnote w:type="continuationSeparator" w:id="0">
    <w:p w14:paraId="20D152D4" w14:textId="77777777" w:rsidR="00452576" w:rsidRDefault="0045257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EC255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4B8F3" w14:textId="77777777" w:rsidR="00452576" w:rsidRDefault="0045257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CEF0455" w14:textId="77777777" w:rsidR="00452576" w:rsidRDefault="0045257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4E6457C"/>
    <w:multiLevelType w:val="hybridMultilevel"/>
    <w:tmpl w:val="F540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91D48"/>
    <w:multiLevelType w:val="hybridMultilevel"/>
    <w:tmpl w:val="096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F4"/>
    <w:rsid w:val="001A4664"/>
    <w:rsid w:val="001B3DB5"/>
    <w:rsid w:val="002554CD"/>
    <w:rsid w:val="0026385B"/>
    <w:rsid w:val="002701CF"/>
    <w:rsid w:val="00293B83"/>
    <w:rsid w:val="002B189F"/>
    <w:rsid w:val="002B4294"/>
    <w:rsid w:val="00333D0D"/>
    <w:rsid w:val="00395A29"/>
    <w:rsid w:val="00452576"/>
    <w:rsid w:val="004C049F"/>
    <w:rsid w:val="005000E2"/>
    <w:rsid w:val="00573A0A"/>
    <w:rsid w:val="005A11F8"/>
    <w:rsid w:val="005A2AAD"/>
    <w:rsid w:val="005B776C"/>
    <w:rsid w:val="006A3CE7"/>
    <w:rsid w:val="00900BF6"/>
    <w:rsid w:val="009404EA"/>
    <w:rsid w:val="00B35BD2"/>
    <w:rsid w:val="00C6554A"/>
    <w:rsid w:val="00CA7EF4"/>
    <w:rsid w:val="00DB7969"/>
    <w:rsid w:val="00E523C5"/>
    <w:rsid w:val="00ED7C44"/>
    <w:rsid w:val="00F06D03"/>
    <w:rsid w:val="00FE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F924C"/>
  <w15:chartTrackingRefBased/>
  <w15:docId w15:val="{451892C5-D439-4961-BA20-F7BE26AA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900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jakta%20Gujarathi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330</TotalTime>
  <Pages>12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Gujarathi</dc:creator>
  <cp:keywords/>
  <dc:description/>
  <cp:lastModifiedBy>Prajakta Gujarathi</cp:lastModifiedBy>
  <cp:revision>1</cp:revision>
  <dcterms:created xsi:type="dcterms:W3CDTF">2020-04-06T22:09:00Z</dcterms:created>
  <dcterms:modified xsi:type="dcterms:W3CDTF">2020-04-07T04:51:00Z</dcterms:modified>
</cp:coreProperties>
</file>